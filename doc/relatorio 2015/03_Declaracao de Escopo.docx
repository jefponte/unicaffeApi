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626C4" w14:textId="77777777" w:rsidR="00716236" w:rsidRDefault="00716236" w:rsidP="00716236">
      <w:pPr>
        <w:rPr>
          <w:b/>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5243"/>
        <w:gridCol w:w="2503"/>
      </w:tblGrid>
      <w:tr w:rsidR="00716236" w:rsidRPr="003B6B07" w14:paraId="27AD2E2E" w14:textId="77777777" w:rsidTr="00F04CED">
        <w:tc>
          <w:tcPr>
            <w:tcW w:w="9855" w:type="dxa"/>
            <w:gridSpan w:val="3"/>
            <w:shd w:val="clear" w:color="auto" w:fill="000000"/>
          </w:tcPr>
          <w:p w14:paraId="11BA0060" w14:textId="77777777" w:rsidR="00716236" w:rsidRPr="003B6B07" w:rsidRDefault="00716236" w:rsidP="00F04CED">
            <w:pPr>
              <w:spacing w:before="40" w:after="40"/>
              <w:jc w:val="center"/>
              <w:rPr>
                <w:rFonts w:ascii="Arial Black" w:hAnsi="Arial Black" w:cs="Arial"/>
                <w:color w:val="FFFFFF"/>
                <w:sz w:val="28"/>
                <w:szCs w:val="28"/>
              </w:rPr>
            </w:pPr>
            <w:r>
              <w:rPr>
                <w:rFonts w:ascii="Arial Black" w:hAnsi="Arial Black" w:cs="Arial"/>
                <w:color w:val="FFFFFF"/>
                <w:sz w:val="28"/>
                <w:szCs w:val="28"/>
              </w:rPr>
              <w:t>UniCaffé</w:t>
            </w:r>
          </w:p>
        </w:tc>
      </w:tr>
      <w:tr w:rsidR="00716236" w:rsidRPr="003B6B07" w14:paraId="30D914C5" w14:textId="77777777" w:rsidTr="00F04CED">
        <w:tc>
          <w:tcPr>
            <w:tcW w:w="9855" w:type="dxa"/>
            <w:gridSpan w:val="3"/>
          </w:tcPr>
          <w:p w14:paraId="39D1633E" w14:textId="77777777" w:rsidR="00716236" w:rsidRPr="005F7F44" w:rsidRDefault="00716236" w:rsidP="00F04CED">
            <w:pPr>
              <w:spacing w:before="40" w:after="40"/>
              <w:jc w:val="center"/>
              <w:rPr>
                <w:rFonts w:ascii="Arial Black" w:hAnsi="Arial Black" w:cs="Arial"/>
              </w:rPr>
            </w:pPr>
            <w:r w:rsidRPr="003B6B07">
              <w:rPr>
                <w:rFonts w:ascii="Arial Black" w:hAnsi="Arial Black" w:cs="Arial"/>
              </w:rPr>
              <w:t>DECLARAÇÃO DE ESCOPO</w:t>
            </w:r>
            <w:r>
              <w:rPr>
                <w:rFonts w:ascii="Arial Black" w:hAnsi="Arial Black" w:cs="Arial"/>
              </w:rPr>
              <w:t xml:space="preserve"> - </w:t>
            </w:r>
            <w:r w:rsidRPr="003B6B07">
              <w:rPr>
                <w:rFonts w:ascii="Arial Black" w:hAnsi="Arial Black" w:cs="Arial"/>
                <w:i/>
              </w:rPr>
              <w:t>SCOPE STATEMENT</w:t>
            </w:r>
          </w:p>
        </w:tc>
      </w:tr>
      <w:tr w:rsidR="00716236" w:rsidRPr="003B6B07" w14:paraId="666C0826" w14:textId="77777777" w:rsidTr="00F04CED">
        <w:tc>
          <w:tcPr>
            <w:tcW w:w="1908" w:type="dxa"/>
          </w:tcPr>
          <w:p w14:paraId="12FE9BD7" w14:textId="77777777" w:rsidR="00716236" w:rsidRPr="00B27753" w:rsidRDefault="00716236" w:rsidP="00F04CED">
            <w:pPr>
              <w:rPr>
                <w:rFonts w:ascii="Calibri" w:hAnsi="Calibri" w:cs="Calibri"/>
              </w:rPr>
            </w:pPr>
            <w:r w:rsidRPr="00B27753">
              <w:rPr>
                <w:rFonts w:ascii="Calibri" w:hAnsi="Calibri" w:cs="Calibri"/>
              </w:rPr>
              <w:t xml:space="preserve">Preparado por </w:t>
            </w:r>
          </w:p>
        </w:tc>
        <w:tc>
          <w:tcPr>
            <w:tcW w:w="5400" w:type="dxa"/>
          </w:tcPr>
          <w:p w14:paraId="4CAD4B84" w14:textId="77777777" w:rsidR="00716236" w:rsidRPr="00B27753" w:rsidRDefault="00716236" w:rsidP="00F04CED">
            <w:pPr>
              <w:rPr>
                <w:rFonts w:ascii="Calibri" w:hAnsi="Calibri" w:cs="Calibri"/>
              </w:rPr>
            </w:pPr>
            <w:r>
              <w:rPr>
                <w:rFonts w:ascii="Calibri" w:hAnsi="Calibri" w:cs="Calibri"/>
              </w:rPr>
              <w:t>Jefferson Uchôa Ponte</w:t>
            </w:r>
          </w:p>
        </w:tc>
        <w:tc>
          <w:tcPr>
            <w:tcW w:w="2547" w:type="dxa"/>
          </w:tcPr>
          <w:p w14:paraId="2F36DA93" w14:textId="77777777" w:rsidR="00716236" w:rsidRPr="00B27753" w:rsidRDefault="00716236" w:rsidP="00F04CED">
            <w:pPr>
              <w:rPr>
                <w:rFonts w:ascii="Calibri" w:hAnsi="Calibri" w:cs="Calibri"/>
              </w:rPr>
            </w:pPr>
            <w:r w:rsidRPr="00B27753">
              <w:rPr>
                <w:rFonts w:ascii="Calibri" w:hAnsi="Calibri" w:cs="Calibri"/>
              </w:rPr>
              <w:t>Versão 1.0</w:t>
            </w:r>
          </w:p>
        </w:tc>
      </w:tr>
      <w:tr w:rsidR="00716236" w:rsidRPr="003B6B07" w14:paraId="3C1173B4" w14:textId="77777777" w:rsidTr="00F04CED">
        <w:tc>
          <w:tcPr>
            <w:tcW w:w="1908" w:type="dxa"/>
          </w:tcPr>
          <w:p w14:paraId="59819656" w14:textId="77777777" w:rsidR="00716236" w:rsidRPr="00B27753" w:rsidRDefault="00716236" w:rsidP="00F04CED">
            <w:pPr>
              <w:rPr>
                <w:rFonts w:ascii="Calibri" w:hAnsi="Calibri" w:cs="Calibri"/>
              </w:rPr>
            </w:pPr>
            <w:r w:rsidRPr="00B27753">
              <w:rPr>
                <w:rFonts w:ascii="Calibri" w:hAnsi="Calibri" w:cs="Calibri"/>
              </w:rPr>
              <w:t xml:space="preserve">Aprovado por </w:t>
            </w:r>
          </w:p>
        </w:tc>
        <w:tc>
          <w:tcPr>
            <w:tcW w:w="5400" w:type="dxa"/>
          </w:tcPr>
          <w:p w14:paraId="5B7136BC" w14:textId="77777777" w:rsidR="00716236" w:rsidRPr="00B27753" w:rsidRDefault="00716236" w:rsidP="00F04CED">
            <w:pPr>
              <w:rPr>
                <w:rFonts w:ascii="Calibri" w:hAnsi="Calibri" w:cs="Calibri"/>
              </w:rPr>
            </w:pPr>
            <w:r w:rsidRPr="00B27753">
              <w:rPr>
                <w:rFonts w:ascii="Calibri" w:hAnsi="Calibri" w:cs="Calibri"/>
              </w:rPr>
              <w:t>Francisco Kleber Rodrigues de Castro</w:t>
            </w:r>
          </w:p>
        </w:tc>
        <w:tc>
          <w:tcPr>
            <w:tcW w:w="2547" w:type="dxa"/>
          </w:tcPr>
          <w:p w14:paraId="214DADCE" w14:textId="77777777" w:rsidR="00716236" w:rsidRPr="00B27753" w:rsidRDefault="00716236" w:rsidP="00F04CED">
            <w:pPr>
              <w:rPr>
                <w:rFonts w:ascii="Calibri" w:hAnsi="Calibri" w:cs="Calibri"/>
              </w:rPr>
            </w:pPr>
            <w:r>
              <w:rPr>
                <w:rFonts w:ascii="Calibri" w:hAnsi="Calibri" w:cs="Calibri"/>
              </w:rPr>
              <w:t>21</w:t>
            </w:r>
            <w:r w:rsidRPr="00B27753">
              <w:rPr>
                <w:rFonts w:ascii="Calibri" w:hAnsi="Calibri" w:cs="Calibri"/>
              </w:rPr>
              <w:t>/01/2016</w:t>
            </w:r>
          </w:p>
        </w:tc>
      </w:tr>
    </w:tbl>
    <w:p w14:paraId="04909F41" w14:textId="77777777" w:rsidR="00716236" w:rsidRDefault="00716236" w:rsidP="00716236">
      <w:pPr>
        <w:rPr>
          <w:b/>
        </w:rPr>
      </w:pPr>
    </w:p>
    <w:p w14:paraId="3B3A3271" w14:textId="77777777" w:rsidR="00716236" w:rsidRDefault="00716236" w:rsidP="00716236">
      <w:pPr>
        <w:rPr>
          <w:b/>
        </w:rPr>
      </w:pPr>
    </w:p>
    <w:p w14:paraId="42ADEADF" w14:textId="77777777" w:rsidR="00716236" w:rsidRDefault="00716236" w:rsidP="00716236">
      <w:pPr>
        <w:rPr>
          <w:b/>
        </w:rPr>
      </w:pPr>
    </w:p>
    <w:p w14:paraId="25185457" w14:textId="77777777" w:rsidR="00716236" w:rsidRDefault="00716236" w:rsidP="007162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9"/>
      </w:tblGrid>
      <w:tr w:rsidR="00716236" w:rsidRPr="00C13BAF" w14:paraId="0A5B945C" w14:textId="77777777" w:rsidTr="00F04CED">
        <w:trPr>
          <w:trHeight w:val="408"/>
        </w:trPr>
        <w:tc>
          <w:tcPr>
            <w:tcW w:w="9834" w:type="dxa"/>
            <w:shd w:val="clear" w:color="auto" w:fill="000000"/>
            <w:vAlign w:val="center"/>
          </w:tcPr>
          <w:p w14:paraId="31685397" w14:textId="77777777" w:rsidR="00716236" w:rsidRPr="00F15F4A" w:rsidRDefault="00716236" w:rsidP="00F04CED">
            <w:pPr>
              <w:jc w:val="center"/>
              <w:rPr>
                <w:rFonts w:ascii="Arial Black" w:hAnsi="Arial Black" w:cs="Arial"/>
                <w:color w:val="FFFFFF"/>
              </w:rPr>
            </w:pPr>
            <w:r w:rsidRPr="00F15F4A">
              <w:rPr>
                <w:rFonts w:ascii="Arial Black" w:hAnsi="Arial Black" w:cs="Arial"/>
                <w:color w:val="FFFFFF"/>
              </w:rPr>
              <w:t>REGISTRO DE ALTERAÇÕES</w:t>
            </w:r>
          </w:p>
        </w:tc>
      </w:tr>
    </w:tbl>
    <w:p w14:paraId="7657525A" w14:textId="77777777" w:rsidR="00716236" w:rsidRPr="004E79C8" w:rsidRDefault="00716236" w:rsidP="00716236">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5220"/>
      </w:tblGrid>
      <w:tr w:rsidR="00716236" w:rsidRPr="00335760" w14:paraId="6F17437C" w14:textId="77777777" w:rsidTr="00F04CED">
        <w:tc>
          <w:tcPr>
            <w:tcW w:w="1638" w:type="dxa"/>
            <w:tcBorders>
              <w:top w:val="single" w:sz="6" w:space="0" w:color="auto"/>
              <w:left w:val="single" w:sz="6" w:space="0" w:color="auto"/>
              <w:bottom w:val="single" w:sz="6" w:space="0" w:color="auto"/>
              <w:right w:val="single" w:sz="6" w:space="0" w:color="auto"/>
            </w:tcBorders>
            <w:shd w:val="clear" w:color="auto" w:fill="auto"/>
          </w:tcPr>
          <w:p w14:paraId="0EFF4B19" w14:textId="77777777"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72F0B00E" w14:textId="77777777"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Modificado por</w:t>
            </w:r>
          </w:p>
        </w:tc>
        <w:tc>
          <w:tcPr>
            <w:tcW w:w="5220" w:type="dxa"/>
            <w:tcBorders>
              <w:top w:val="single" w:sz="6" w:space="0" w:color="auto"/>
              <w:left w:val="single" w:sz="6" w:space="0" w:color="auto"/>
              <w:bottom w:val="single" w:sz="6" w:space="0" w:color="auto"/>
              <w:right w:val="single" w:sz="6" w:space="0" w:color="auto"/>
            </w:tcBorders>
            <w:shd w:val="clear" w:color="auto" w:fill="auto"/>
          </w:tcPr>
          <w:p w14:paraId="169F0F36" w14:textId="77777777" w:rsidR="00716236" w:rsidRPr="000C7614" w:rsidRDefault="00716236" w:rsidP="00F04CED">
            <w:pPr>
              <w:spacing w:before="40" w:after="40"/>
              <w:jc w:val="center"/>
              <w:rPr>
                <w:rFonts w:asciiTheme="minorHAnsi" w:hAnsiTheme="minorHAnsi" w:cs="Arial"/>
                <w:b/>
              </w:rPr>
            </w:pPr>
            <w:r w:rsidRPr="000C7614">
              <w:rPr>
                <w:rFonts w:asciiTheme="minorHAnsi" w:hAnsiTheme="minorHAnsi" w:cs="Arial"/>
                <w:b/>
              </w:rPr>
              <w:t>Descrição da mudança</w:t>
            </w:r>
          </w:p>
        </w:tc>
      </w:tr>
      <w:tr w:rsidR="00716236" w:rsidRPr="00335760" w14:paraId="75130EA3" w14:textId="77777777" w:rsidTr="00F04CED">
        <w:tc>
          <w:tcPr>
            <w:tcW w:w="1638" w:type="dxa"/>
            <w:tcBorders>
              <w:top w:val="single" w:sz="6" w:space="0" w:color="auto"/>
              <w:left w:val="single" w:sz="6" w:space="0" w:color="auto"/>
              <w:bottom w:val="single" w:sz="6" w:space="0" w:color="auto"/>
              <w:right w:val="single" w:sz="6" w:space="0" w:color="auto"/>
            </w:tcBorders>
          </w:tcPr>
          <w:p w14:paraId="6A84E714"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07A1CE00"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65688068" w14:textId="77777777" w:rsidR="00716236" w:rsidRPr="00B27753" w:rsidRDefault="00716236" w:rsidP="00F04CED">
            <w:pPr>
              <w:spacing w:before="60" w:after="60"/>
              <w:rPr>
                <w:rFonts w:ascii="Calibri" w:hAnsi="Calibri" w:cs="Calibri"/>
              </w:rPr>
            </w:pPr>
          </w:p>
        </w:tc>
      </w:tr>
      <w:tr w:rsidR="00716236" w:rsidRPr="00335760" w14:paraId="36B21338" w14:textId="77777777" w:rsidTr="00F04CED">
        <w:tc>
          <w:tcPr>
            <w:tcW w:w="1638" w:type="dxa"/>
            <w:tcBorders>
              <w:top w:val="single" w:sz="6" w:space="0" w:color="auto"/>
              <w:left w:val="single" w:sz="6" w:space="0" w:color="auto"/>
              <w:bottom w:val="single" w:sz="6" w:space="0" w:color="auto"/>
              <w:right w:val="single" w:sz="6" w:space="0" w:color="auto"/>
            </w:tcBorders>
          </w:tcPr>
          <w:p w14:paraId="772582E4"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751B5272"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3436D5BA" w14:textId="77777777" w:rsidR="00716236" w:rsidRPr="00B27753" w:rsidRDefault="00716236" w:rsidP="00F04CED">
            <w:pPr>
              <w:spacing w:before="60" w:after="60"/>
              <w:rPr>
                <w:rFonts w:ascii="Calibri" w:hAnsi="Calibri" w:cs="Calibri"/>
              </w:rPr>
            </w:pPr>
          </w:p>
        </w:tc>
      </w:tr>
      <w:tr w:rsidR="00716236" w:rsidRPr="00335760" w14:paraId="4DAB59FF" w14:textId="77777777" w:rsidTr="00F04CED">
        <w:tc>
          <w:tcPr>
            <w:tcW w:w="1638" w:type="dxa"/>
            <w:tcBorders>
              <w:top w:val="single" w:sz="6" w:space="0" w:color="auto"/>
              <w:left w:val="single" w:sz="6" w:space="0" w:color="auto"/>
              <w:bottom w:val="single" w:sz="6" w:space="0" w:color="auto"/>
              <w:right w:val="single" w:sz="6" w:space="0" w:color="auto"/>
            </w:tcBorders>
          </w:tcPr>
          <w:p w14:paraId="68980C3B"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2C1A18D0"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0036B431" w14:textId="77777777" w:rsidR="00716236" w:rsidRPr="00B27753" w:rsidRDefault="00716236" w:rsidP="00F04CED">
            <w:pPr>
              <w:spacing w:before="60" w:after="60"/>
              <w:rPr>
                <w:rFonts w:ascii="Calibri" w:hAnsi="Calibri" w:cs="Calibri"/>
              </w:rPr>
            </w:pPr>
          </w:p>
        </w:tc>
      </w:tr>
      <w:tr w:rsidR="00716236" w:rsidRPr="00335760" w14:paraId="11D036E1" w14:textId="77777777" w:rsidTr="00F04CED">
        <w:tc>
          <w:tcPr>
            <w:tcW w:w="1638" w:type="dxa"/>
            <w:tcBorders>
              <w:top w:val="single" w:sz="6" w:space="0" w:color="auto"/>
              <w:left w:val="single" w:sz="6" w:space="0" w:color="auto"/>
              <w:bottom w:val="single" w:sz="6" w:space="0" w:color="auto"/>
              <w:right w:val="single" w:sz="6" w:space="0" w:color="auto"/>
            </w:tcBorders>
          </w:tcPr>
          <w:p w14:paraId="41A86D32"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7571EC0E"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2E79CD92" w14:textId="77777777" w:rsidR="00716236" w:rsidRPr="00B27753" w:rsidRDefault="00716236" w:rsidP="00F04CED">
            <w:pPr>
              <w:spacing w:before="60" w:after="60"/>
              <w:rPr>
                <w:rFonts w:ascii="Calibri" w:hAnsi="Calibri" w:cs="Calibri"/>
              </w:rPr>
            </w:pPr>
          </w:p>
        </w:tc>
      </w:tr>
      <w:tr w:rsidR="00716236" w:rsidRPr="00335760" w14:paraId="7DF2B704" w14:textId="77777777" w:rsidTr="00F04CED">
        <w:tc>
          <w:tcPr>
            <w:tcW w:w="1638" w:type="dxa"/>
            <w:tcBorders>
              <w:top w:val="single" w:sz="6" w:space="0" w:color="auto"/>
              <w:left w:val="single" w:sz="6" w:space="0" w:color="auto"/>
              <w:bottom w:val="single" w:sz="6" w:space="0" w:color="auto"/>
              <w:right w:val="single" w:sz="6" w:space="0" w:color="auto"/>
            </w:tcBorders>
          </w:tcPr>
          <w:p w14:paraId="7BD60B3C"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5D79F129"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2A258F2F" w14:textId="77777777" w:rsidR="00716236" w:rsidRPr="00B27753" w:rsidRDefault="00716236" w:rsidP="00F04CED">
            <w:pPr>
              <w:spacing w:before="60" w:after="60"/>
              <w:rPr>
                <w:rFonts w:ascii="Calibri" w:hAnsi="Calibri" w:cs="Calibri"/>
              </w:rPr>
            </w:pPr>
          </w:p>
        </w:tc>
      </w:tr>
      <w:tr w:rsidR="00716236" w:rsidRPr="00335760" w14:paraId="1B2AD1A4" w14:textId="77777777" w:rsidTr="00F04CED">
        <w:tc>
          <w:tcPr>
            <w:tcW w:w="1638" w:type="dxa"/>
            <w:tcBorders>
              <w:top w:val="single" w:sz="6" w:space="0" w:color="auto"/>
              <w:left w:val="single" w:sz="6" w:space="0" w:color="auto"/>
              <w:bottom w:val="single" w:sz="6" w:space="0" w:color="auto"/>
              <w:right w:val="single" w:sz="6" w:space="0" w:color="auto"/>
            </w:tcBorders>
          </w:tcPr>
          <w:p w14:paraId="63641674"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11BE3FAD"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4A9D9A07" w14:textId="77777777" w:rsidR="00716236" w:rsidRPr="00B27753" w:rsidRDefault="00716236" w:rsidP="00F04CED">
            <w:pPr>
              <w:spacing w:before="60" w:after="60"/>
              <w:rPr>
                <w:rFonts w:ascii="Calibri" w:hAnsi="Calibri" w:cs="Calibri"/>
              </w:rPr>
            </w:pPr>
          </w:p>
        </w:tc>
      </w:tr>
      <w:tr w:rsidR="00716236" w:rsidRPr="00335760" w14:paraId="2412AD80" w14:textId="77777777" w:rsidTr="00F04CED">
        <w:tc>
          <w:tcPr>
            <w:tcW w:w="1638" w:type="dxa"/>
            <w:tcBorders>
              <w:top w:val="single" w:sz="6" w:space="0" w:color="auto"/>
              <w:left w:val="single" w:sz="6" w:space="0" w:color="auto"/>
              <w:bottom w:val="single" w:sz="6" w:space="0" w:color="auto"/>
              <w:right w:val="single" w:sz="6" w:space="0" w:color="auto"/>
            </w:tcBorders>
          </w:tcPr>
          <w:p w14:paraId="54B944E9"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629591A8"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1F01D344" w14:textId="77777777" w:rsidR="00716236" w:rsidRPr="00B27753" w:rsidRDefault="00716236" w:rsidP="00F04CED">
            <w:pPr>
              <w:spacing w:before="60" w:after="60"/>
              <w:rPr>
                <w:rFonts w:ascii="Calibri" w:hAnsi="Calibri" w:cs="Calibri"/>
              </w:rPr>
            </w:pPr>
          </w:p>
        </w:tc>
      </w:tr>
      <w:tr w:rsidR="00716236" w:rsidRPr="00335760" w14:paraId="31FBA020" w14:textId="77777777" w:rsidTr="00F04CED">
        <w:tc>
          <w:tcPr>
            <w:tcW w:w="1638" w:type="dxa"/>
            <w:tcBorders>
              <w:top w:val="single" w:sz="6" w:space="0" w:color="auto"/>
              <w:left w:val="single" w:sz="6" w:space="0" w:color="auto"/>
              <w:bottom w:val="single" w:sz="6" w:space="0" w:color="auto"/>
              <w:right w:val="single" w:sz="6" w:space="0" w:color="auto"/>
            </w:tcBorders>
          </w:tcPr>
          <w:p w14:paraId="7B96BA26"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60703BEA"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4CB76071" w14:textId="77777777" w:rsidR="00716236" w:rsidRPr="00B27753" w:rsidRDefault="00716236" w:rsidP="00F04CED">
            <w:pPr>
              <w:spacing w:before="60" w:after="60"/>
              <w:rPr>
                <w:rFonts w:ascii="Calibri" w:hAnsi="Calibri" w:cs="Calibri"/>
              </w:rPr>
            </w:pPr>
          </w:p>
        </w:tc>
      </w:tr>
      <w:tr w:rsidR="00716236" w:rsidRPr="00335760" w14:paraId="16BA7EBE" w14:textId="77777777" w:rsidTr="00F04CED">
        <w:tc>
          <w:tcPr>
            <w:tcW w:w="1638" w:type="dxa"/>
            <w:tcBorders>
              <w:top w:val="single" w:sz="6" w:space="0" w:color="auto"/>
              <w:left w:val="single" w:sz="6" w:space="0" w:color="auto"/>
              <w:bottom w:val="single" w:sz="6" w:space="0" w:color="auto"/>
              <w:right w:val="single" w:sz="6" w:space="0" w:color="auto"/>
            </w:tcBorders>
          </w:tcPr>
          <w:p w14:paraId="1D3AB3A2"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700A16AE"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4E150054" w14:textId="77777777" w:rsidR="00716236" w:rsidRPr="00B27753" w:rsidRDefault="00716236" w:rsidP="00F04CED">
            <w:pPr>
              <w:spacing w:before="60" w:after="60"/>
              <w:rPr>
                <w:rFonts w:ascii="Calibri" w:hAnsi="Calibri" w:cs="Calibri"/>
              </w:rPr>
            </w:pPr>
          </w:p>
        </w:tc>
      </w:tr>
      <w:tr w:rsidR="00716236" w:rsidRPr="00335760" w14:paraId="6B402CD6" w14:textId="77777777" w:rsidTr="00F04CED">
        <w:tc>
          <w:tcPr>
            <w:tcW w:w="1638" w:type="dxa"/>
            <w:tcBorders>
              <w:top w:val="single" w:sz="6" w:space="0" w:color="auto"/>
              <w:left w:val="single" w:sz="6" w:space="0" w:color="auto"/>
              <w:bottom w:val="single" w:sz="6" w:space="0" w:color="auto"/>
              <w:right w:val="single" w:sz="6" w:space="0" w:color="auto"/>
            </w:tcBorders>
          </w:tcPr>
          <w:p w14:paraId="0B9D0BE7" w14:textId="77777777" w:rsidR="00716236" w:rsidRPr="00B27753" w:rsidRDefault="00716236" w:rsidP="00F04CED">
            <w:pPr>
              <w:spacing w:before="60" w:after="60"/>
              <w:rPr>
                <w:rFonts w:ascii="Calibri" w:hAnsi="Calibri" w:cs="Calibri"/>
              </w:rPr>
            </w:pPr>
          </w:p>
        </w:tc>
        <w:tc>
          <w:tcPr>
            <w:tcW w:w="2970" w:type="dxa"/>
            <w:tcBorders>
              <w:top w:val="single" w:sz="6" w:space="0" w:color="auto"/>
              <w:left w:val="single" w:sz="6" w:space="0" w:color="auto"/>
              <w:bottom w:val="single" w:sz="6" w:space="0" w:color="auto"/>
              <w:right w:val="single" w:sz="6" w:space="0" w:color="auto"/>
            </w:tcBorders>
          </w:tcPr>
          <w:p w14:paraId="22DE5E55" w14:textId="77777777" w:rsidR="00716236" w:rsidRPr="00B27753" w:rsidRDefault="00716236" w:rsidP="00F04CED">
            <w:pPr>
              <w:spacing w:before="60" w:after="60"/>
              <w:rPr>
                <w:rFonts w:ascii="Calibri" w:hAnsi="Calibri" w:cs="Calibri"/>
              </w:rPr>
            </w:pPr>
          </w:p>
        </w:tc>
        <w:tc>
          <w:tcPr>
            <w:tcW w:w="5220" w:type="dxa"/>
            <w:tcBorders>
              <w:top w:val="single" w:sz="6" w:space="0" w:color="auto"/>
              <w:left w:val="single" w:sz="6" w:space="0" w:color="auto"/>
              <w:bottom w:val="single" w:sz="6" w:space="0" w:color="auto"/>
              <w:right w:val="single" w:sz="6" w:space="0" w:color="auto"/>
            </w:tcBorders>
          </w:tcPr>
          <w:p w14:paraId="47D5AC4F" w14:textId="77777777" w:rsidR="00716236" w:rsidRPr="00B27753" w:rsidRDefault="00716236" w:rsidP="00F04CED">
            <w:pPr>
              <w:spacing w:before="60" w:after="60"/>
              <w:rPr>
                <w:rFonts w:ascii="Calibri" w:hAnsi="Calibri" w:cs="Calibri"/>
              </w:rPr>
            </w:pPr>
          </w:p>
        </w:tc>
      </w:tr>
    </w:tbl>
    <w:p w14:paraId="1804FB4A" w14:textId="77777777" w:rsidR="00716236" w:rsidRDefault="00716236" w:rsidP="00716236"/>
    <w:p w14:paraId="12290EF1" w14:textId="77777777" w:rsidR="00716236" w:rsidRDefault="00716236" w:rsidP="00716236">
      <w:pPr>
        <w:rPr>
          <w:b/>
        </w:rPr>
      </w:pPr>
    </w:p>
    <w:p w14:paraId="4C2EEAD9" w14:textId="77777777" w:rsidR="00623009" w:rsidRDefault="00623009" w:rsidP="00623009">
      <w:pPr>
        <w:ind w:firstLine="709"/>
        <w:rPr>
          <w:b/>
        </w:rPr>
      </w:pPr>
    </w:p>
    <w:p w14:paraId="3EF4629F" w14:textId="77777777" w:rsidR="00716236" w:rsidRDefault="00716236" w:rsidP="00623009">
      <w:pPr>
        <w:ind w:firstLine="709"/>
        <w:rPr>
          <w:b/>
        </w:rPr>
      </w:pPr>
    </w:p>
    <w:p w14:paraId="407834CB" w14:textId="77777777" w:rsidR="00716236" w:rsidRDefault="00716236" w:rsidP="00623009">
      <w:pPr>
        <w:ind w:firstLine="709"/>
        <w:rPr>
          <w:b/>
        </w:rPr>
      </w:pPr>
    </w:p>
    <w:p w14:paraId="5E8E3114" w14:textId="77777777" w:rsidR="00716236" w:rsidRDefault="00716236" w:rsidP="00623009">
      <w:pPr>
        <w:ind w:firstLine="709"/>
        <w:rPr>
          <w:b/>
        </w:rPr>
      </w:pPr>
    </w:p>
    <w:p w14:paraId="0FFDA43C" w14:textId="77777777" w:rsidR="00716236" w:rsidRDefault="00716236" w:rsidP="00623009">
      <w:pPr>
        <w:ind w:firstLine="709"/>
        <w:rPr>
          <w:b/>
        </w:rPr>
      </w:pPr>
    </w:p>
    <w:p w14:paraId="10924EB8" w14:textId="77777777" w:rsidR="00716236" w:rsidRDefault="00716236" w:rsidP="00623009">
      <w:pPr>
        <w:ind w:firstLine="709"/>
        <w:rPr>
          <w:b/>
        </w:rPr>
      </w:pPr>
    </w:p>
    <w:p w14:paraId="57E28FCE" w14:textId="77777777" w:rsidR="00716236" w:rsidRDefault="00716236" w:rsidP="00623009">
      <w:pPr>
        <w:ind w:firstLine="709"/>
        <w:rPr>
          <w:b/>
        </w:rPr>
      </w:pPr>
    </w:p>
    <w:p w14:paraId="29B3BD0F" w14:textId="77777777" w:rsidR="00716236" w:rsidRDefault="00716236" w:rsidP="00623009">
      <w:pPr>
        <w:ind w:firstLine="709"/>
        <w:rPr>
          <w:b/>
        </w:rPr>
      </w:pPr>
    </w:p>
    <w:p w14:paraId="6F68BF83" w14:textId="77777777" w:rsidR="00716236" w:rsidRDefault="00716236" w:rsidP="00623009">
      <w:pPr>
        <w:ind w:firstLine="709"/>
        <w:rPr>
          <w:b/>
        </w:rPr>
      </w:pPr>
    </w:p>
    <w:p w14:paraId="20880758" w14:textId="77777777" w:rsidR="00716236" w:rsidRDefault="00716236" w:rsidP="00623009">
      <w:pPr>
        <w:ind w:firstLine="709"/>
        <w:rPr>
          <w:b/>
        </w:rPr>
      </w:pPr>
    </w:p>
    <w:p w14:paraId="1D8E6D19" w14:textId="77777777" w:rsidR="00716236" w:rsidRDefault="00716236" w:rsidP="00623009">
      <w:pPr>
        <w:ind w:firstLine="709"/>
        <w:rPr>
          <w:b/>
        </w:rPr>
      </w:pPr>
    </w:p>
    <w:p w14:paraId="7BFC1F69" w14:textId="77777777" w:rsidR="00716236" w:rsidRDefault="00716236" w:rsidP="00623009">
      <w:pPr>
        <w:ind w:firstLine="709"/>
        <w:rPr>
          <w:b/>
        </w:rPr>
      </w:pPr>
    </w:p>
    <w:p w14:paraId="124DFC5A" w14:textId="77777777" w:rsidR="00716236" w:rsidRDefault="00716236" w:rsidP="00623009">
      <w:pPr>
        <w:ind w:firstLine="709"/>
        <w:rPr>
          <w:b/>
        </w:rPr>
      </w:pPr>
    </w:p>
    <w:p w14:paraId="54D6D040" w14:textId="77777777" w:rsidR="00716236" w:rsidRDefault="00716236" w:rsidP="00623009">
      <w:pPr>
        <w:ind w:firstLine="709"/>
        <w:rPr>
          <w:b/>
        </w:rPr>
      </w:pPr>
    </w:p>
    <w:p w14:paraId="500012FF" w14:textId="77777777" w:rsidR="00716236" w:rsidRDefault="00716236" w:rsidP="00623009">
      <w:pPr>
        <w:ind w:firstLine="709"/>
        <w:rPr>
          <w:b/>
        </w:rPr>
      </w:pPr>
    </w:p>
    <w:p w14:paraId="2DE5A21F" w14:textId="77777777" w:rsidR="00716236" w:rsidRDefault="00716236" w:rsidP="00623009">
      <w:pPr>
        <w:ind w:firstLine="709"/>
        <w:rPr>
          <w:b/>
        </w:rPr>
      </w:pPr>
    </w:p>
    <w:p w14:paraId="5D893ECD" w14:textId="77777777" w:rsidR="00716236" w:rsidRDefault="00716236" w:rsidP="00623009">
      <w:pPr>
        <w:ind w:firstLine="709"/>
        <w:rPr>
          <w:b/>
        </w:rPr>
      </w:pPr>
    </w:p>
    <w:p w14:paraId="753B1982" w14:textId="77777777" w:rsidR="00716236" w:rsidRDefault="00716236" w:rsidP="00623009">
      <w:pPr>
        <w:ind w:firstLine="709"/>
        <w:rPr>
          <w:b/>
        </w:rPr>
      </w:pPr>
    </w:p>
    <w:p w14:paraId="774E84A9" w14:textId="77777777" w:rsidR="00716236" w:rsidRDefault="00716236" w:rsidP="00623009">
      <w:pPr>
        <w:ind w:firstLine="709"/>
        <w:rPr>
          <w:b/>
        </w:rPr>
      </w:pPr>
    </w:p>
    <w:p w14:paraId="1A445217" w14:textId="77777777" w:rsidR="00716236" w:rsidRDefault="00716236" w:rsidP="00623009">
      <w:pPr>
        <w:ind w:firstLine="709"/>
        <w:rPr>
          <w:b/>
        </w:rPr>
      </w:pPr>
    </w:p>
    <w:p w14:paraId="4A0DF839" w14:textId="77777777" w:rsidR="00716236" w:rsidRDefault="00716236" w:rsidP="00623009">
      <w:pPr>
        <w:ind w:firstLine="709"/>
        <w:rPr>
          <w:b/>
        </w:rPr>
      </w:pPr>
    </w:p>
    <w:p w14:paraId="14F88192" w14:textId="77777777" w:rsidR="00716236" w:rsidRDefault="00716236" w:rsidP="00623009">
      <w:pPr>
        <w:ind w:firstLine="709"/>
        <w:rPr>
          <w:b/>
        </w:rPr>
      </w:pPr>
    </w:p>
    <w:p w14:paraId="1C8F6FDE" w14:textId="77777777" w:rsidR="00716236" w:rsidRDefault="00716236" w:rsidP="00623009">
      <w:pPr>
        <w:ind w:firstLine="709"/>
        <w:rPr>
          <w:b/>
        </w:rPr>
      </w:pPr>
    </w:p>
    <w:sdt>
      <w:sdtPr>
        <w:rPr>
          <w:rFonts w:ascii="Times New Roman" w:eastAsia="Times New Roman" w:hAnsi="Times New Roman" w:cs="Times New Roman"/>
          <w:color w:val="auto"/>
          <w:sz w:val="24"/>
          <w:szCs w:val="24"/>
        </w:rPr>
        <w:id w:val="-1759744105"/>
        <w:docPartObj>
          <w:docPartGallery w:val="Table of Contents"/>
          <w:docPartUnique/>
        </w:docPartObj>
      </w:sdtPr>
      <w:sdtEndPr>
        <w:rPr>
          <w:b/>
          <w:bCs/>
        </w:rPr>
      </w:sdtEndPr>
      <w:sdtContent>
        <w:p w14:paraId="45C36978" w14:textId="77777777" w:rsidR="00872E11" w:rsidRDefault="00872E11">
          <w:pPr>
            <w:pStyle w:val="CabealhodoSumrio"/>
          </w:pPr>
          <w:r>
            <w:t>Sumário</w:t>
          </w:r>
        </w:p>
        <w:p w14:paraId="74B207EB" w14:textId="77777777" w:rsidR="00872E11" w:rsidRDefault="00872E11">
          <w:pPr>
            <w:pStyle w:val="Sumrio2"/>
            <w:tabs>
              <w:tab w:val="left" w:pos="880"/>
              <w:tab w:val="right" w:leader="dot" w:pos="96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1147930" w:history="1">
            <w:r w:rsidRPr="00B71489">
              <w:rPr>
                <w:rStyle w:val="Hyperlink"/>
                <w:noProof/>
              </w:rPr>
              <w:t>I -</w:t>
            </w:r>
            <w:r>
              <w:rPr>
                <w:rFonts w:asciiTheme="minorHAnsi" w:eastAsiaTheme="minorEastAsia" w:hAnsiTheme="minorHAnsi" w:cstheme="minorBidi"/>
                <w:noProof/>
                <w:sz w:val="22"/>
                <w:szCs w:val="22"/>
              </w:rPr>
              <w:tab/>
            </w:r>
            <w:r w:rsidRPr="00B71489">
              <w:rPr>
                <w:rStyle w:val="Hyperlink"/>
                <w:noProof/>
              </w:rPr>
              <w:t>TÍTULO DO PROJETO</w:t>
            </w:r>
            <w:r>
              <w:rPr>
                <w:noProof/>
                <w:webHidden/>
              </w:rPr>
              <w:tab/>
            </w:r>
            <w:r>
              <w:rPr>
                <w:noProof/>
                <w:webHidden/>
              </w:rPr>
              <w:fldChar w:fldCharType="begin"/>
            </w:r>
            <w:r>
              <w:rPr>
                <w:noProof/>
                <w:webHidden/>
              </w:rPr>
              <w:instrText xml:space="preserve"> PAGEREF _Toc441147930 \h </w:instrText>
            </w:r>
            <w:r>
              <w:rPr>
                <w:noProof/>
                <w:webHidden/>
              </w:rPr>
            </w:r>
            <w:r>
              <w:rPr>
                <w:noProof/>
                <w:webHidden/>
              </w:rPr>
              <w:fldChar w:fldCharType="separate"/>
            </w:r>
            <w:r w:rsidR="00636BBB">
              <w:rPr>
                <w:noProof/>
                <w:webHidden/>
              </w:rPr>
              <w:t>3</w:t>
            </w:r>
            <w:r>
              <w:rPr>
                <w:noProof/>
                <w:webHidden/>
              </w:rPr>
              <w:fldChar w:fldCharType="end"/>
            </w:r>
          </w:hyperlink>
        </w:p>
        <w:p w14:paraId="6CE6AEB7"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1" w:history="1">
            <w:r w:rsidR="00872E11" w:rsidRPr="00B71489">
              <w:rPr>
                <w:rStyle w:val="Hyperlink"/>
                <w:noProof/>
              </w:rPr>
              <w:t>II -</w:t>
            </w:r>
            <w:r w:rsidR="00872E11">
              <w:rPr>
                <w:rFonts w:asciiTheme="minorHAnsi" w:eastAsiaTheme="minorEastAsia" w:hAnsiTheme="minorHAnsi" w:cstheme="minorBidi"/>
                <w:noProof/>
                <w:sz w:val="22"/>
                <w:szCs w:val="22"/>
              </w:rPr>
              <w:tab/>
            </w:r>
            <w:r w:rsidR="00872E11" w:rsidRPr="00B71489">
              <w:rPr>
                <w:rStyle w:val="Hyperlink"/>
                <w:noProof/>
              </w:rPr>
              <w:t>PATROCINADOR/SPONSOR</w:t>
            </w:r>
            <w:r w:rsidR="00872E11">
              <w:rPr>
                <w:noProof/>
                <w:webHidden/>
              </w:rPr>
              <w:tab/>
            </w:r>
            <w:r w:rsidR="00872E11">
              <w:rPr>
                <w:noProof/>
                <w:webHidden/>
              </w:rPr>
              <w:fldChar w:fldCharType="begin"/>
            </w:r>
            <w:r w:rsidR="00872E11">
              <w:rPr>
                <w:noProof/>
                <w:webHidden/>
              </w:rPr>
              <w:instrText xml:space="preserve"> PAGEREF _Toc441147931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68C9957E"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2" w:history="1">
            <w:r w:rsidR="00872E11" w:rsidRPr="00B71489">
              <w:rPr>
                <w:rStyle w:val="Hyperlink"/>
                <w:noProof/>
              </w:rPr>
              <w:t>III -</w:t>
            </w:r>
            <w:r w:rsidR="00872E11">
              <w:rPr>
                <w:rFonts w:asciiTheme="minorHAnsi" w:eastAsiaTheme="minorEastAsia" w:hAnsiTheme="minorHAnsi" w:cstheme="minorBidi"/>
                <w:noProof/>
                <w:sz w:val="22"/>
                <w:szCs w:val="22"/>
              </w:rPr>
              <w:tab/>
            </w:r>
            <w:r w:rsidR="00872E11" w:rsidRPr="00B71489">
              <w:rPr>
                <w:rStyle w:val="Hyperlink"/>
                <w:noProof/>
              </w:rPr>
              <w:t>GERENTE DO PROJETO E NÍVEL DE AUTORIDADE</w:t>
            </w:r>
            <w:r w:rsidR="00872E11">
              <w:rPr>
                <w:noProof/>
                <w:webHidden/>
              </w:rPr>
              <w:tab/>
            </w:r>
            <w:r w:rsidR="00872E11">
              <w:rPr>
                <w:noProof/>
                <w:webHidden/>
              </w:rPr>
              <w:fldChar w:fldCharType="begin"/>
            </w:r>
            <w:r w:rsidR="00872E11">
              <w:rPr>
                <w:noProof/>
                <w:webHidden/>
              </w:rPr>
              <w:instrText xml:space="preserve"> PAGEREF _Toc441147932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1878FC16"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3" w:history="1">
            <w:r w:rsidR="00872E11" w:rsidRPr="00B71489">
              <w:rPr>
                <w:rStyle w:val="Hyperlink"/>
                <w:noProof/>
              </w:rPr>
              <w:t>IV -</w:t>
            </w:r>
            <w:r w:rsidR="00872E11">
              <w:rPr>
                <w:rFonts w:asciiTheme="minorHAnsi" w:eastAsiaTheme="minorEastAsia" w:hAnsiTheme="minorHAnsi" w:cstheme="minorBidi"/>
                <w:noProof/>
                <w:sz w:val="22"/>
                <w:szCs w:val="22"/>
              </w:rPr>
              <w:tab/>
            </w:r>
            <w:r w:rsidR="00872E11" w:rsidRPr="00B71489">
              <w:rPr>
                <w:rStyle w:val="Hyperlink"/>
                <w:noProof/>
              </w:rPr>
              <w:t>EQUIPE DO PROJETO</w:t>
            </w:r>
            <w:r w:rsidR="00872E11">
              <w:rPr>
                <w:noProof/>
                <w:webHidden/>
              </w:rPr>
              <w:tab/>
            </w:r>
            <w:r w:rsidR="00872E11">
              <w:rPr>
                <w:noProof/>
                <w:webHidden/>
              </w:rPr>
              <w:fldChar w:fldCharType="begin"/>
            </w:r>
            <w:r w:rsidR="00872E11">
              <w:rPr>
                <w:noProof/>
                <w:webHidden/>
              </w:rPr>
              <w:instrText xml:space="preserve"> PAGEREF _Toc441147933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746B8E63"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4" w:history="1">
            <w:r w:rsidR="00872E11" w:rsidRPr="00B71489">
              <w:rPr>
                <w:rStyle w:val="Hyperlink"/>
                <w:noProof/>
              </w:rPr>
              <w:t>V -</w:t>
            </w:r>
            <w:r w:rsidR="00872E11">
              <w:rPr>
                <w:rFonts w:asciiTheme="minorHAnsi" w:eastAsiaTheme="minorEastAsia" w:hAnsiTheme="minorHAnsi" w:cstheme="minorBidi"/>
                <w:noProof/>
                <w:sz w:val="22"/>
                <w:szCs w:val="22"/>
              </w:rPr>
              <w:tab/>
            </w:r>
            <w:r w:rsidR="00872E11" w:rsidRPr="00B71489">
              <w:rPr>
                <w:rStyle w:val="Hyperlink"/>
                <w:noProof/>
              </w:rPr>
              <w:t>DESCRIÇÃO DO PROJETO</w:t>
            </w:r>
            <w:r w:rsidR="00872E11">
              <w:rPr>
                <w:noProof/>
                <w:webHidden/>
              </w:rPr>
              <w:tab/>
            </w:r>
            <w:r w:rsidR="00872E11">
              <w:rPr>
                <w:noProof/>
                <w:webHidden/>
              </w:rPr>
              <w:fldChar w:fldCharType="begin"/>
            </w:r>
            <w:r w:rsidR="00872E11">
              <w:rPr>
                <w:noProof/>
                <w:webHidden/>
              </w:rPr>
              <w:instrText xml:space="preserve"> PAGEREF _Toc441147934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5D426738"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5" w:history="1">
            <w:r w:rsidR="00872E11" w:rsidRPr="00B71489">
              <w:rPr>
                <w:rStyle w:val="Hyperlink"/>
                <w:noProof/>
              </w:rPr>
              <w:t>VI -</w:t>
            </w:r>
            <w:r w:rsidR="00872E11">
              <w:rPr>
                <w:rFonts w:asciiTheme="minorHAnsi" w:eastAsiaTheme="minorEastAsia" w:hAnsiTheme="minorHAnsi" w:cstheme="minorBidi"/>
                <w:noProof/>
                <w:sz w:val="22"/>
                <w:szCs w:val="22"/>
              </w:rPr>
              <w:tab/>
            </w:r>
            <w:r w:rsidR="00872E11" w:rsidRPr="00B71489">
              <w:rPr>
                <w:rStyle w:val="Hyperlink"/>
                <w:noProof/>
              </w:rPr>
              <w:t>OBJETIVO DO PROJETO</w:t>
            </w:r>
            <w:r w:rsidR="00872E11">
              <w:rPr>
                <w:noProof/>
                <w:webHidden/>
              </w:rPr>
              <w:tab/>
            </w:r>
            <w:r w:rsidR="00872E11">
              <w:rPr>
                <w:noProof/>
                <w:webHidden/>
              </w:rPr>
              <w:fldChar w:fldCharType="begin"/>
            </w:r>
            <w:r w:rsidR="00872E11">
              <w:rPr>
                <w:noProof/>
                <w:webHidden/>
              </w:rPr>
              <w:instrText xml:space="preserve"> PAGEREF _Toc441147935 \h </w:instrText>
            </w:r>
            <w:r w:rsidR="00872E11">
              <w:rPr>
                <w:noProof/>
                <w:webHidden/>
              </w:rPr>
            </w:r>
            <w:r w:rsidR="00872E11">
              <w:rPr>
                <w:noProof/>
                <w:webHidden/>
              </w:rPr>
              <w:fldChar w:fldCharType="separate"/>
            </w:r>
            <w:r w:rsidR="00636BBB">
              <w:rPr>
                <w:noProof/>
                <w:webHidden/>
              </w:rPr>
              <w:t>3</w:t>
            </w:r>
            <w:r w:rsidR="00872E11">
              <w:rPr>
                <w:noProof/>
                <w:webHidden/>
              </w:rPr>
              <w:fldChar w:fldCharType="end"/>
            </w:r>
          </w:hyperlink>
        </w:p>
        <w:p w14:paraId="577EC7E7" w14:textId="77777777" w:rsidR="00872E11" w:rsidRDefault="00501A0C">
          <w:pPr>
            <w:pStyle w:val="Sumrio2"/>
            <w:tabs>
              <w:tab w:val="left" w:pos="1100"/>
              <w:tab w:val="right" w:leader="dot" w:pos="9629"/>
            </w:tabs>
            <w:rPr>
              <w:rFonts w:asciiTheme="minorHAnsi" w:eastAsiaTheme="minorEastAsia" w:hAnsiTheme="minorHAnsi" w:cstheme="minorBidi"/>
              <w:noProof/>
              <w:sz w:val="22"/>
              <w:szCs w:val="22"/>
            </w:rPr>
          </w:pPr>
          <w:hyperlink w:anchor="_Toc441147936" w:history="1">
            <w:r w:rsidR="00872E11" w:rsidRPr="00B71489">
              <w:rPr>
                <w:rStyle w:val="Hyperlink"/>
                <w:noProof/>
              </w:rPr>
              <w:t>VII -</w:t>
            </w:r>
            <w:r w:rsidR="00872E11">
              <w:rPr>
                <w:rFonts w:asciiTheme="minorHAnsi" w:eastAsiaTheme="minorEastAsia" w:hAnsiTheme="minorHAnsi" w:cstheme="minorBidi"/>
                <w:noProof/>
                <w:sz w:val="22"/>
                <w:szCs w:val="22"/>
              </w:rPr>
              <w:tab/>
            </w:r>
            <w:r w:rsidR="00872E11" w:rsidRPr="00B71489">
              <w:rPr>
                <w:rStyle w:val="Hyperlink"/>
                <w:noProof/>
              </w:rPr>
              <w:t>JUSTIFICATIVA (MOTIVO) DO PROJETO</w:t>
            </w:r>
            <w:r w:rsidR="00872E11">
              <w:rPr>
                <w:noProof/>
                <w:webHidden/>
              </w:rPr>
              <w:tab/>
            </w:r>
            <w:r w:rsidR="00872E11">
              <w:rPr>
                <w:noProof/>
                <w:webHidden/>
              </w:rPr>
              <w:fldChar w:fldCharType="begin"/>
            </w:r>
            <w:r w:rsidR="00872E11">
              <w:rPr>
                <w:noProof/>
                <w:webHidden/>
              </w:rPr>
              <w:instrText xml:space="preserve"> PAGEREF _Toc441147936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35C7CCB9" w14:textId="77777777" w:rsidR="00872E11" w:rsidRDefault="00501A0C">
          <w:pPr>
            <w:pStyle w:val="Sumrio2"/>
            <w:tabs>
              <w:tab w:val="left" w:pos="1100"/>
              <w:tab w:val="right" w:leader="dot" w:pos="9629"/>
            </w:tabs>
            <w:rPr>
              <w:rFonts w:asciiTheme="minorHAnsi" w:eastAsiaTheme="minorEastAsia" w:hAnsiTheme="minorHAnsi" w:cstheme="minorBidi"/>
              <w:noProof/>
              <w:sz w:val="22"/>
              <w:szCs w:val="22"/>
            </w:rPr>
          </w:pPr>
          <w:hyperlink w:anchor="_Toc441147937" w:history="1">
            <w:r w:rsidR="00872E11" w:rsidRPr="00B71489">
              <w:rPr>
                <w:rStyle w:val="Hyperlink"/>
                <w:noProof/>
              </w:rPr>
              <w:t>VIII -</w:t>
            </w:r>
            <w:r w:rsidR="00872E11">
              <w:rPr>
                <w:rFonts w:asciiTheme="minorHAnsi" w:eastAsiaTheme="minorEastAsia" w:hAnsiTheme="minorHAnsi" w:cstheme="minorBidi"/>
                <w:noProof/>
                <w:sz w:val="22"/>
                <w:szCs w:val="22"/>
              </w:rPr>
              <w:tab/>
            </w:r>
            <w:r w:rsidR="00872E11" w:rsidRPr="00B71489">
              <w:rPr>
                <w:rStyle w:val="Hyperlink"/>
                <w:noProof/>
              </w:rPr>
              <w:t>RESTRIÇÕES</w:t>
            </w:r>
            <w:r w:rsidR="00872E11">
              <w:rPr>
                <w:noProof/>
                <w:webHidden/>
              </w:rPr>
              <w:tab/>
            </w:r>
            <w:r w:rsidR="00872E11">
              <w:rPr>
                <w:noProof/>
                <w:webHidden/>
              </w:rPr>
              <w:fldChar w:fldCharType="begin"/>
            </w:r>
            <w:r w:rsidR="00872E11">
              <w:rPr>
                <w:noProof/>
                <w:webHidden/>
              </w:rPr>
              <w:instrText xml:space="preserve"> PAGEREF _Toc441147937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4D05ACF3"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8" w:history="1">
            <w:r w:rsidR="00872E11" w:rsidRPr="00B71489">
              <w:rPr>
                <w:rStyle w:val="Hyperlink"/>
                <w:noProof/>
              </w:rPr>
              <w:t>IX -</w:t>
            </w:r>
            <w:r w:rsidR="00872E11">
              <w:rPr>
                <w:rFonts w:asciiTheme="minorHAnsi" w:eastAsiaTheme="minorEastAsia" w:hAnsiTheme="minorHAnsi" w:cstheme="minorBidi"/>
                <w:noProof/>
                <w:sz w:val="22"/>
                <w:szCs w:val="22"/>
              </w:rPr>
              <w:tab/>
            </w:r>
            <w:r w:rsidR="00872E11" w:rsidRPr="00B71489">
              <w:rPr>
                <w:rStyle w:val="Hyperlink"/>
                <w:noProof/>
              </w:rPr>
              <w:t>PREMISSAS</w:t>
            </w:r>
            <w:r w:rsidR="00872E11">
              <w:rPr>
                <w:noProof/>
                <w:webHidden/>
              </w:rPr>
              <w:tab/>
            </w:r>
            <w:r w:rsidR="00872E11">
              <w:rPr>
                <w:noProof/>
                <w:webHidden/>
              </w:rPr>
              <w:fldChar w:fldCharType="begin"/>
            </w:r>
            <w:r w:rsidR="00872E11">
              <w:rPr>
                <w:noProof/>
                <w:webHidden/>
              </w:rPr>
              <w:instrText xml:space="preserve"> PAGEREF _Toc441147938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6DC8B4A6"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39" w:history="1">
            <w:r w:rsidR="00872E11" w:rsidRPr="00B71489">
              <w:rPr>
                <w:rStyle w:val="Hyperlink"/>
                <w:noProof/>
              </w:rPr>
              <w:t>X -</w:t>
            </w:r>
            <w:r w:rsidR="00872E11">
              <w:rPr>
                <w:rFonts w:asciiTheme="minorHAnsi" w:eastAsiaTheme="minorEastAsia" w:hAnsiTheme="minorHAnsi" w:cstheme="minorBidi"/>
                <w:noProof/>
                <w:sz w:val="22"/>
                <w:szCs w:val="22"/>
              </w:rPr>
              <w:tab/>
            </w:r>
            <w:r w:rsidR="00872E11" w:rsidRPr="00B71489">
              <w:rPr>
                <w:rStyle w:val="Hyperlink"/>
                <w:noProof/>
              </w:rPr>
              <w:t>ENTREGAS PRINCIPAIS/DELIVERABLES  DO PROJETO (ESCOPO INCLUÍDO NO PROJETO)</w:t>
            </w:r>
            <w:r w:rsidR="00872E11">
              <w:rPr>
                <w:noProof/>
                <w:webHidden/>
              </w:rPr>
              <w:tab/>
            </w:r>
            <w:r w:rsidR="00872E11">
              <w:rPr>
                <w:noProof/>
                <w:webHidden/>
              </w:rPr>
              <w:fldChar w:fldCharType="begin"/>
            </w:r>
            <w:r w:rsidR="00872E11">
              <w:rPr>
                <w:noProof/>
                <w:webHidden/>
              </w:rPr>
              <w:instrText xml:space="preserve"> PAGEREF _Toc441147939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47C7445B" w14:textId="77777777" w:rsidR="00872E11" w:rsidRDefault="00501A0C">
          <w:pPr>
            <w:pStyle w:val="Sumrio2"/>
            <w:tabs>
              <w:tab w:val="left" w:pos="880"/>
              <w:tab w:val="right" w:leader="dot" w:pos="9629"/>
            </w:tabs>
            <w:rPr>
              <w:rFonts w:asciiTheme="minorHAnsi" w:eastAsiaTheme="minorEastAsia" w:hAnsiTheme="minorHAnsi" w:cstheme="minorBidi"/>
              <w:noProof/>
              <w:sz w:val="22"/>
              <w:szCs w:val="22"/>
            </w:rPr>
          </w:pPr>
          <w:hyperlink w:anchor="_Toc441147940" w:history="1">
            <w:r w:rsidR="00872E11" w:rsidRPr="00B71489">
              <w:rPr>
                <w:rStyle w:val="Hyperlink"/>
                <w:noProof/>
              </w:rPr>
              <w:t>XI -</w:t>
            </w:r>
            <w:r w:rsidR="00872E11">
              <w:rPr>
                <w:rFonts w:asciiTheme="minorHAnsi" w:eastAsiaTheme="minorEastAsia" w:hAnsiTheme="minorHAnsi" w:cstheme="minorBidi"/>
                <w:noProof/>
                <w:sz w:val="22"/>
                <w:szCs w:val="22"/>
              </w:rPr>
              <w:tab/>
            </w:r>
            <w:r w:rsidR="00872E11" w:rsidRPr="00B71489">
              <w:rPr>
                <w:rStyle w:val="Hyperlink"/>
                <w:noProof/>
              </w:rPr>
              <w:t>EXCLUSÕES ESPECÍFICAS (O QUE NÃO SERÁ INCLUÍDO NO ESCOPO)</w:t>
            </w:r>
            <w:r w:rsidR="00872E11">
              <w:rPr>
                <w:noProof/>
                <w:webHidden/>
              </w:rPr>
              <w:tab/>
            </w:r>
            <w:r w:rsidR="00872E11">
              <w:rPr>
                <w:noProof/>
                <w:webHidden/>
              </w:rPr>
              <w:fldChar w:fldCharType="begin"/>
            </w:r>
            <w:r w:rsidR="00872E11">
              <w:rPr>
                <w:noProof/>
                <w:webHidden/>
              </w:rPr>
              <w:instrText xml:space="preserve"> PAGEREF _Toc441147940 \h </w:instrText>
            </w:r>
            <w:r w:rsidR="00872E11">
              <w:rPr>
                <w:noProof/>
                <w:webHidden/>
              </w:rPr>
            </w:r>
            <w:r w:rsidR="00872E11">
              <w:rPr>
                <w:noProof/>
                <w:webHidden/>
              </w:rPr>
              <w:fldChar w:fldCharType="separate"/>
            </w:r>
            <w:r w:rsidR="00636BBB">
              <w:rPr>
                <w:noProof/>
                <w:webHidden/>
              </w:rPr>
              <w:t>4</w:t>
            </w:r>
            <w:r w:rsidR="00872E11">
              <w:rPr>
                <w:noProof/>
                <w:webHidden/>
              </w:rPr>
              <w:fldChar w:fldCharType="end"/>
            </w:r>
          </w:hyperlink>
        </w:p>
        <w:p w14:paraId="4296413B" w14:textId="77777777" w:rsidR="00872E11" w:rsidRDefault="00501A0C">
          <w:pPr>
            <w:pStyle w:val="Sumrio2"/>
            <w:tabs>
              <w:tab w:val="left" w:pos="1100"/>
              <w:tab w:val="right" w:leader="dot" w:pos="9629"/>
            </w:tabs>
            <w:rPr>
              <w:rFonts w:asciiTheme="minorHAnsi" w:eastAsiaTheme="minorEastAsia" w:hAnsiTheme="minorHAnsi" w:cstheme="minorBidi"/>
              <w:noProof/>
              <w:sz w:val="22"/>
              <w:szCs w:val="22"/>
            </w:rPr>
          </w:pPr>
          <w:hyperlink w:anchor="_Toc441147941" w:history="1">
            <w:r w:rsidR="00872E11" w:rsidRPr="00B71489">
              <w:rPr>
                <w:rStyle w:val="Hyperlink"/>
                <w:noProof/>
              </w:rPr>
              <w:t>XII -</w:t>
            </w:r>
            <w:r w:rsidR="00872E11">
              <w:rPr>
                <w:rFonts w:asciiTheme="minorHAnsi" w:eastAsiaTheme="minorEastAsia" w:hAnsiTheme="minorHAnsi" w:cstheme="minorBidi"/>
                <w:noProof/>
                <w:sz w:val="22"/>
                <w:szCs w:val="22"/>
              </w:rPr>
              <w:tab/>
            </w:r>
            <w:r w:rsidR="00872E11" w:rsidRPr="00B71489">
              <w:rPr>
                <w:rStyle w:val="Hyperlink"/>
                <w:noProof/>
              </w:rPr>
              <w:t>ORÇAMENTO PREVISTO</w:t>
            </w:r>
            <w:r w:rsidR="00872E11">
              <w:rPr>
                <w:noProof/>
                <w:webHidden/>
              </w:rPr>
              <w:tab/>
            </w:r>
            <w:r w:rsidR="00872E11">
              <w:rPr>
                <w:noProof/>
                <w:webHidden/>
              </w:rPr>
              <w:fldChar w:fldCharType="begin"/>
            </w:r>
            <w:r w:rsidR="00872E11">
              <w:rPr>
                <w:noProof/>
                <w:webHidden/>
              </w:rPr>
              <w:instrText xml:space="preserve"> PAGEREF _Toc441147941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19515D09" w14:textId="77777777" w:rsidR="00872E11" w:rsidRDefault="00501A0C">
          <w:pPr>
            <w:pStyle w:val="Sumrio2"/>
            <w:tabs>
              <w:tab w:val="left" w:pos="1100"/>
              <w:tab w:val="right" w:leader="dot" w:pos="9629"/>
            </w:tabs>
            <w:rPr>
              <w:rFonts w:asciiTheme="minorHAnsi" w:eastAsiaTheme="minorEastAsia" w:hAnsiTheme="minorHAnsi" w:cstheme="minorBidi"/>
              <w:noProof/>
              <w:sz w:val="22"/>
              <w:szCs w:val="22"/>
            </w:rPr>
          </w:pPr>
          <w:hyperlink w:anchor="_Toc441147942" w:history="1">
            <w:r w:rsidR="00872E11" w:rsidRPr="00B71489">
              <w:rPr>
                <w:rStyle w:val="Hyperlink"/>
                <w:noProof/>
              </w:rPr>
              <w:t>XIII -</w:t>
            </w:r>
            <w:r w:rsidR="00872E11">
              <w:rPr>
                <w:rFonts w:asciiTheme="minorHAnsi" w:eastAsiaTheme="minorEastAsia" w:hAnsiTheme="minorHAnsi" w:cstheme="minorBidi"/>
                <w:noProof/>
                <w:sz w:val="22"/>
                <w:szCs w:val="22"/>
              </w:rPr>
              <w:tab/>
            </w:r>
            <w:r w:rsidR="00872E11" w:rsidRPr="00B71489">
              <w:rPr>
                <w:rStyle w:val="Hyperlink"/>
                <w:noProof/>
              </w:rPr>
              <w:t>MARCOS PRINCIPAIS DO PROJETO</w:t>
            </w:r>
            <w:r w:rsidR="00872E11">
              <w:rPr>
                <w:noProof/>
                <w:webHidden/>
              </w:rPr>
              <w:tab/>
            </w:r>
            <w:r w:rsidR="00872E11">
              <w:rPr>
                <w:noProof/>
                <w:webHidden/>
              </w:rPr>
              <w:fldChar w:fldCharType="begin"/>
            </w:r>
            <w:r w:rsidR="00872E11">
              <w:rPr>
                <w:noProof/>
                <w:webHidden/>
              </w:rPr>
              <w:instrText xml:space="preserve"> PAGEREF _Toc441147942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616AEB9F" w14:textId="77777777" w:rsidR="00872E11" w:rsidRDefault="00501A0C">
          <w:pPr>
            <w:pStyle w:val="Sumrio2"/>
            <w:tabs>
              <w:tab w:val="left" w:pos="1100"/>
              <w:tab w:val="right" w:leader="dot" w:pos="9629"/>
            </w:tabs>
            <w:rPr>
              <w:rFonts w:asciiTheme="minorHAnsi" w:eastAsiaTheme="minorEastAsia" w:hAnsiTheme="minorHAnsi" w:cstheme="minorBidi"/>
              <w:noProof/>
              <w:sz w:val="22"/>
              <w:szCs w:val="22"/>
            </w:rPr>
          </w:pPr>
          <w:hyperlink w:anchor="_Toc441147943" w:history="1">
            <w:r w:rsidR="00872E11" w:rsidRPr="00B71489">
              <w:rPr>
                <w:rStyle w:val="Hyperlink"/>
                <w:noProof/>
              </w:rPr>
              <w:t>XIV -</w:t>
            </w:r>
            <w:r w:rsidR="00872E11">
              <w:rPr>
                <w:rFonts w:asciiTheme="minorHAnsi" w:eastAsiaTheme="minorEastAsia" w:hAnsiTheme="minorHAnsi" w:cstheme="minorBidi"/>
                <w:noProof/>
                <w:sz w:val="22"/>
                <w:szCs w:val="22"/>
              </w:rPr>
              <w:tab/>
            </w:r>
            <w:r w:rsidR="00872E11" w:rsidRPr="00B71489">
              <w:rPr>
                <w:rStyle w:val="Hyperlink"/>
                <w:noProof/>
              </w:rPr>
              <w:t>RISCOS INICIAIS (AMEAÇAS EVIDENTES AO PROJETO)</w:t>
            </w:r>
            <w:r w:rsidR="00872E11">
              <w:rPr>
                <w:noProof/>
                <w:webHidden/>
              </w:rPr>
              <w:tab/>
            </w:r>
            <w:r w:rsidR="00872E11">
              <w:rPr>
                <w:noProof/>
                <w:webHidden/>
              </w:rPr>
              <w:fldChar w:fldCharType="begin"/>
            </w:r>
            <w:r w:rsidR="00872E11">
              <w:rPr>
                <w:noProof/>
                <w:webHidden/>
              </w:rPr>
              <w:instrText xml:space="preserve"> PAGEREF _Toc441147943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5DDE2C4B" w14:textId="77777777" w:rsidR="00872E11" w:rsidRDefault="00501A0C">
          <w:pPr>
            <w:pStyle w:val="Sumrio2"/>
            <w:tabs>
              <w:tab w:val="left" w:pos="1100"/>
              <w:tab w:val="right" w:leader="dot" w:pos="9629"/>
            </w:tabs>
            <w:rPr>
              <w:rFonts w:asciiTheme="minorHAnsi" w:eastAsiaTheme="minorEastAsia" w:hAnsiTheme="minorHAnsi" w:cstheme="minorBidi"/>
              <w:noProof/>
              <w:sz w:val="22"/>
              <w:szCs w:val="22"/>
            </w:rPr>
          </w:pPr>
          <w:hyperlink w:anchor="_Toc441147944" w:history="1">
            <w:r w:rsidR="00872E11" w:rsidRPr="00B71489">
              <w:rPr>
                <w:rStyle w:val="Hyperlink"/>
                <w:noProof/>
              </w:rPr>
              <w:t>XV -</w:t>
            </w:r>
            <w:r w:rsidR="00872E11">
              <w:rPr>
                <w:rFonts w:asciiTheme="minorHAnsi" w:eastAsiaTheme="minorEastAsia" w:hAnsiTheme="minorHAnsi" w:cstheme="minorBidi"/>
                <w:noProof/>
                <w:sz w:val="22"/>
                <w:szCs w:val="22"/>
              </w:rPr>
              <w:tab/>
            </w:r>
            <w:r w:rsidR="00872E11" w:rsidRPr="00B71489">
              <w:rPr>
                <w:rStyle w:val="Hyperlink"/>
                <w:noProof/>
              </w:rPr>
              <w:t>REQUISITOS CONHECIDOS DO PROJETO (REQUISITOS RELACIONADOS AO PROJETO E PRODUTO)</w:t>
            </w:r>
            <w:r w:rsidR="00872E11">
              <w:rPr>
                <w:noProof/>
                <w:webHidden/>
              </w:rPr>
              <w:tab/>
            </w:r>
            <w:r w:rsidR="00872E11">
              <w:rPr>
                <w:noProof/>
                <w:webHidden/>
              </w:rPr>
              <w:fldChar w:fldCharType="begin"/>
            </w:r>
            <w:r w:rsidR="00872E11">
              <w:rPr>
                <w:noProof/>
                <w:webHidden/>
              </w:rPr>
              <w:instrText xml:space="preserve"> PAGEREF _Toc441147944 \h </w:instrText>
            </w:r>
            <w:r w:rsidR="00872E11">
              <w:rPr>
                <w:noProof/>
                <w:webHidden/>
              </w:rPr>
            </w:r>
            <w:r w:rsidR="00872E11">
              <w:rPr>
                <w:noProof/>
                <w:webHidden/>
              </w:rPr>
              <w:fldChar w:fldCharType="separate"/>
            </w:r>
            <w:r w:rsidR="00636BBB">
              <w:rPr>
                <w:noProof/>
                <w:webHidden/>
              </w:rPr>
              <w:t>5</w:t>
            </w:r>
            <w:r w:rsidR="00872E11">
              <w:rPr>
                <w:noProof/>
                <w:webHidden/>
              </w:rPr>
              <w:fldChar w:fldCharType="end"/>
            </w:r>
          </w:hyperlink>
        </w:p>
        <w:p w14:paraId="2F562AEA" w14:textId="77777777" w:rsidR="00872E11" w:rsidRDefault="00872E11">
          <w:r>
            <w:rPr>
              <w:b/>
              <w:bCs/>
            </w:rPr>
            <w:fldChar w:fldCharType="end"/>
          </w:r>
        </w:p>
      </w:sdtContent>
    </w:sdt>
    <w:p w14:paraId="17B91B8B" w14:textId="77777777" w:rsidR="00872E11" w:rsidRDefault="00872E11">
      <w:pPr>
        <w:rPr>
          <w:b/>
        </w:rPr>
      </w:pPr>
      <w:r>
        <w:rPr>
          <w:b/>
        </w:rPr>
        <w:br w:type="page"/>
      </w:r>
    </w:p>
    <w:p w14:paraId="33625061" w14:textId="77777777" w:rsidR="00623009" w:rsidRPr="009406AD" w:rsidRDefault="00623009" w:rsidP="00CC5E85">
      <w:pPr>
        <w:pStyle w:val="Ttulo2"/>
      </w:pPr>
      <w:bookmarkStart w:id="1" w:name="_Toc441147930"/>
      <w:r w:rsidRPr="009406AD">
        <w:t>TÍTULO DO PROJETO</w:t>
      </w:r>
      <w:bookmarkEnd w:id="1"/>
    </w:p>
    <w:p w14:paraId="5DB26B82" w14:textId="77777777" w:rsidR="00623009" w:rsidRPr="002F1511" w:rsidRDefault="002F16FD" w:rsidP="00623009">
      <w:pPr>
        <w:ind w:left="360" w:firstLine="709"/>
      </w:pPr>
      <w:r>
        <w:t>UniCaffé – Sistema de controle de acesso de laboratórios de universidades.</w:t>
      </w:r>
    </w:p>
    <w:p w14:paraId="20D34500" w14:textId="77777777" w:rsidR="00623009" w:rsidRPr="008D1908" w:rsidRDefault="00623009" w:rsidP="00623009">
      <w:pPr>
        <w:ind w:firstLine="709"/>
        <w:rPr>
          <w:b/>
        </w:rPr>
      </w:pPr>
    </w:p>
    <w:p w14:paraId="640AE49E" w14:textId="77777777" w:rsidR="00623009" w:rsidRPr="009406AD" w:rsidRDefault="009406AD" w:rsidP="00CC5E85">
      <w:pPr>
        <w:pStyle w:val="Ttulo2"/>
      </w:pPr>
      <w:bookmarkStart w:id="2" w:name="_Toc441147931"/>
      <w:r>
        <w:t>PATROCINADOR</w:t>
      </w:r>
      <w:r w:rsidR="009046E7">
        <w:t>/SPONSOR</w:t>
      </w:r>
      <w:bookmarkEnd w:id="2"/>
    </w:p>
    <w:p w14:paraId="10F17684" w14:textId="77777777" w:rsidR="00623009" w:rsidRPr="00E72B1C" w:rsidRDefault="00BB2E59" w:rsidP="00E72B1C">
      <w:pPr>
        <w:ind w:left="1069"/>
      </w:pPr>
      <w:r w:rsidRPr="00BB2E59">
        <w:t>Francisco Kleber Rodrigues de Castro, Gerente</w:t>
      </w:r>
      <w:r w:rsidR="009F3FE9">
        <w:t xml:space="preserve"> da Divisão de Suporte – DISUP.</w:t>
      </w:r>
    </w:p>
    <w:p w14:paraId="1A5C55C3" w14:textId="77777777" w:rsidR="00623009" w:rsidRPr="008D1908" w:rsidRDefault="00623009" w:rsidP="00623009">
      <w:pPr>
        <w:ind w:firstLine="709"/>
      </w:pPr>
    </w:p>
    <w:p w14:paraId="6352C8F8" w14:textId="77777777" w:rsidR="00623009" w:rsidRPr="009406AD" w:rsidRDefault="00623009" w:rsidP="00CC5E85">
      <w:pPr>
        <w:pStyle w:val="Ttulo2"/>
      </w:pPr>
      <w:r w:rsidRPr="008D1908">
        <w:t xml:space="preserve"> </w:t>
      </w:r>
      <w:bookmarkStart w:id="3" w:name="_Toc441147932"/>
      <w:r w:rsidRPr="009406AD">
        <w:t>GERENTE DO PROJETO E NÍVEL DE AUTORIDADE</w:t>
      </w:r>
      <w:bookmarkEnd w:id="3"/>
    </w:p>
    <w:p w14:paraId="79F4B598" w14:textId="77777777" w:rsidR="00623009" w:rsidRPr="008D1908" w:rsidRDefault="00DC2FF4" w:rsidP="00623009">
      <w:pPr>
        <w:ind w:left="1069"/>
      </w:pPr>
      <w:r>
        <w:t>Jefferson Uchôa Ponte</w:t>
      </w:r>
      <w:r w:rsidR="002F1511">
        <w:t>,</w:t>
      </w:r>
      <w:r w:rsidR="002F1511" w:rsidRPr="002F1511">
        <w:t xml:space="preserve"> </w:t>
      </w:r>
      <w:r w:rsidR="00252CE3">
        <w:t>possui autoridade</w:t>
      </w:r>
      <w:r w:rsidR="002F1511" w:rsidRPr="002F1511">
        <w:t xml:space="preserve"> por definir o escopo do projeto, o cronograma, orçamento, avaliar a qualidade, os recursos, mensurar os riscos e fazer o levantamento das necessidades e expectativas do cliente e das partes interessadas.</w:t>
      </w:r>
    </w:p>
    <w:p w14:paraId="3BE790D0" w14:textId="77777777" w:rsidR="00623009" w:rsidRPr="008D1908" w:rsidRDefault="00623009" w:rsidP="00623009">
      <w:pPr>
        <w:ind w:firstLine="709"/>
      </w:pPr>
    </w:p>
    <w:p w14:paraId="3DAB5A7F" w14:textId="77777777" w:rsidR="00623009" w:rsidRPr="009406AD" w:rsidRDefault="00623009" w:rsidP="00CC5E85">
      <w:pPr>
        <w:pStyle w:val="Ttulo2"/>
      </w:pPr>
      <w:bookmarkStart w:id="4" w:name="_Toc441147933"/>
      <w:r w:rsidRPr="009406AD">
        <w:t>EQUIPE DO PROJETO</w:t>
      </w:r>
      <w:bookmarkEnd w:id="4"/>
    </w:p>
    <w:p w14:paraId="71BB994B" w14:textId="77777777" w:rsidR="00623009" w:rsidRPr="009E5FFB" w:rsidRDefault="00C97365" w:rsidP="00623009">
      <w:pPr>
        <w:ind w:left="1069"/>
      </w:pPr>
      <w:r w:rsidRPr="009E5FFB">
        <w:t>Francisco Kleber Rodrigues de Castro, Erivando de Sena Ramos, Jefferson Uchôa Ponte, Alan Cleber Morais Gomes</w:t>
      </w:r>
      <w:r w:rsidR="00DC2FF4">
        <w:t xml:space="preserve">, </w:t>
      </w:r>
      <w:r w:rsidRPr="009E5FFB">
        <w:t>Michel Pereira Machado</w:t>
      </w:r>
      <w:r w:rsidR="00DC4E2B" w:rsidRPr="009E5FFB">
        <w:t xml:space="preserve">, </w:t>
      </w:r>
      <w:r w:rsidRPr="009E5FFB">
        <w:t>Francisco Giovanildo Teixeira de Souza</w:t>
      </w:r>
      <w:r w:rsidR="00DC2FF4">
        <w:t xml:space="preserve">, </w:t>
      </w:r>
      <w:r w:rsidR="00DC4E2B" w:rsidRPr="009E5FFB">
        <w:t>Carlos Eduardo Barbosa</w:t>
      </w:r>
      <w:r w:rsidR="00DC2FF4">
        <w:t>, José Olinda da Silva, Maria Camila Alcantara da Silva, Luis Felipe Lima da Silva.</w:t>
      </w:r>
    </w:p>
    <w:p w14:paraId="44F4C64F" w14:textId="77777777" w:rsidR="00623009" w:rsidRPr="008D1908" w:rsidRDefault="00623009" w:rsidP="00623009">
      <w:pPr>
        <w:ind w:firstLine="709"/>
      </w:pPr>
    </w:p>
    <w:p w14:paraId="7D68AC79" w14:textId="77777777" w:rsidR="00623009" w:rsidRPr="009406AD" w:rsidRDefault="00623009" w:rsidP="00CC5E85">
      <w:pPr>
        <w:pStyle w:val="Ttulo2"/>
      </w:pPr>
      <w:bookmarkStart w:id="5" w:name="_Toc441147934"/>
      <w:r w:rsidRPr="009406AD">
        <w:t>DESCRIÇÃO DO PROJETO</w:t>
      </w:r>
      <w:bookmarkEnd w:id="5"/>
    </w:p>
    <w:p w14:paraId="33AD8DC0" w14:textId="77777777" w:rsidR="00EA7647" w:rsidRDefault="00AE4D1D" w:rsidP="00EA7647">
      <w:pPr>
        <w:ind w:left="1069"/>
      </w:pPr>
      <w:r w:rsidRPr="00AE4D1D">
        <w:t>A Universidade utilizava um software de controle de laboratórios voltado para lan house. Tal software necessitava que o usuário tivesse um cadastro próprio. Além disso, para cada usuário que viesse acessar máquinas no laboratório seria necessário pesquisar seu nome numa lista para adicionar o seu tempo. Findo o tempo e o usuário necessitando ainda de mais tempo era necessário pedir ao técnico de laboratório para que este pesquisasse seu nome e aumentasse seu tempo. Problema é que todos queriam pedir tempo a mais e o laboratório começa a lotar. Os pedidos negados estavam deixando os alunos insatisfeitos. Algumas vezes usava-se o critério de verificação se o aluno está trabalhando ou se está acessando redes sociais para aumentar o tempo ou não.</w:t>
      </w:r>
    </w:p>
    <w:p w14:paraId="2423D8E4" w14:textId="77777777" w:rsidR="00AE4D1D" w:rsidRDefault="00AE4D1D" w:rsidP="00EA7647">
      <w:pPr>
        <w:ind w:left="1069"/>
      </w:pPr>
    </w:p>
    <w:p w14:paraId="0E446A03" w14:textId="77777777" w:rsidR="00AE4D1D" w:rsidRPr="009E5FFB" w:rsidRDefault="00AE4D1D" w:rsidP="00EA7647">
      <w:pPr>
        <w:ind w:left="1069"/>
      </w:pPr>
      <w:r w:rsidRPr="00AE4D1D">
        <w:t>A proposta do projeto é evitar todas essas demandas. Criando uma aplicação que utiliza a base de dados de usuários já existente na instituição, permitisse o acesso de uma cota específica sem necessidade de pedido a um atendente. Ao findar seu tempo o sistema deveria verificar a quantidade de máquinas livres e adicionar mais tempo automaticamente, de forma impessoal.</w:t>
      </w:r>
    </w:p>
    <w:p w14:paraId="71A3BDFE" w14:textId="77777777" w:rsidR="00623009" w:rsidRPr="008D1908" w:rsidRDefault="00623009" w:rsidP="00623009">
      <w:pPr>
        <w:ind w:firstLine="709"/>
      </w:pPr>
    </w:p>
    <w:p w14:paraId="31BCAF5D" w14:textId="77777777" w:rsidR="00623009" w:rsidRPr="009406AD" w:rsidRDefault="00623009" w:rsidP="00CC5E85">
      <w:pPr>
        <w:pStyle w:val="Ttulo2"/>
      </w:pPr>
      <w:bookmarkStart w:id="6" w:name="_Toc441147935"/>
      <w:r w:rsidRPr="009406AD">
        <w:t>OBJETIVO DO PROJETO</w:t>
      </w:r>
      <w:bookmarkEnd w:id="6"/>
    </w:p>
    <w:p w14:paraId="2EA04074" w14:textId="77777777" w:rsidR="00AE4D1D" w:rsidRDefault="00AE4D1D" w:rsidP="00623009">
      <w:pPr>
        <w:ind w:left="1069"/>
      </w:pPr>
      <w:r w:rsidRPr="00AE4D1D">
        <w:t>O objetivo deste projeto é libertar o técnico de laboratório das atividades de atendente para que possa realizar outras tarefas diferentes permitindo maior contingente de mão de obra para a DISUP. Aumentar a satisfação dos alunos, que passaram a acessar mais tempo. Melhorar a satisfação dos técnicos de laboratório, que não precisarão realizar essa tarefa enfadonha e repetitiva de digitar o nome de cada usuário que entra. Evitar erros de cadastros de usuários sem conferência com documentos. Manter um registro do acesso realizado por usuário com máquina, hora e IP utilizado. Tal sistema deverá ser feito com a utilização de trabalho voluntário de técnicos de laboratório, técnicos de tecnologia da informação e analistas interessados em participar do projeto no período de 9 meses. Iniciando em novembro de 2014 e terminando em agosto de 2015.</w:t>
      </w:r>
    </w:p>
    <w:p w14:paraId="54D5686C" w14:textId="77777777" w:rsidR="00AE4D1D" w:rsidRDefault="00AE4D1D" w:rsidP="00623009">
      <w:pPr>
        <w:ind w:left="1069"/>
      </w:pPr>
    </w:p>
    <w:p w14:paraId="1A13DF9D" w14:textId="77777777" w:rsidR="00AE4D1D" w:rsidRDefault="00AE4D1D" w:rsidP="00623009">
      <w:pPr>
        <w:ind w:left="1069"/>
      </w:pPr>
    </w:p>
    <w:p w14:paraId="07763E7D" w14:textId="77777777" w:rsidR="00623009" w:rsidRPr="009406AD" w:rsidRDefault="00623009" w:rsidP="00CC5E85">
      <w:pPr>
        <w:pStyle w:val="Ttulo2"/>
      </w:pPr>
      <w:bookmarkStart w:id="7" w:name="_Toc441147936"/>
      <w:r w:rsidRPr="009406AD">
        <w:t>JUSTIFICATIVA (MOTIVO) DO PROJETO</w:t>
      </w:r>
      <w:bookmarkEnd w:id="7"/>
    </w:p>
    <w:p w14:paraId="5E47FA94" w14:textId="77777777" w:rsidR="00AE4D1D" w:rsidRDefault="00AE4D1D" w:rsidP="00AE4D1D">
      <w:pPr>
        <w:ind w:left="1069"/>
      </w:pPr>
      <w:r w:rsidRPr="00AE4D1D">
        <w:t>Havia insatisfação por parte dos alunos com relação ao tempo oferecido, que era pouco, bem como dificuldade em ter um critério objetivo para oferecer mais tempo a um usuário e a outro não. Além da quantidade de mão de obra perdida com tempo de atendimento, realização de trabalhos repetitivos para técnicos de laboratório, aumento de filas de espera quando muitas pessoas chegavam ao mesmo tempo.</w:t>
      </w:r>
    </w:p>
    <w:p w14:paraId="0A64F050" w14:textId="77777777" w:rsidR="00623009" w:rsidRPr="009E5FFB" w:rsidRDefault="00623009" w:rsidP="001234C0">
      <w:pPr>
        <w:ind w:left="1069"/>
      </w:pPr>
    </w:p>
    <w:p w14:paraId="5D63D9CB" w14:textId="77777777" w:rsidR="00623009" w:rsidRPr="008D1908" w:rsidRDefault="00623009" w:rsidP="00623009">
      <w:pPr>
        <w:ind w:firstLine="709"/>
        <w:rPr>
          <w:b/>
        </w:rPr>
      </w:pPr>
    </w:p>
    <w:p w14:paraId="5AA72B71" w14:textId="77777777" w:rsidR="00623009" w:rsidRPr="009406AD" w:rsidRDefault="00623009" w:rsidP="00CC5E85">
      <w:pPr>
        <w:pStyle w:val="Ttulo2"/>
      </w:pPr>
      <w:bookmarkStart w:id="8" w:name="_Toc441147937"/>
      <w:r w:rsidRPr="009406AD">
        <w:t>RESTRIÇÕES</w:t>
      </w:r>
      <w:bookmarkEnd w:id="8"/>
    </w:p>
    <w:p w14:paraId="5A3A8110" w14:textId="77777777" w:rsidR="00B34F89" w:rsidRDefault="00B34F89" w:rsidP="00B34F89"/>
    <w:p w14:paraId="11763C0D" w14:textId="77777777" w:rsidR="00B34F89" w:rsidRDefault="00B34F89" w:rsidP="00B34F89">
      <w:r>
        <w:t xml:space="preserve">a. O prazo limite é agosto de 2015. </w:t>
      </w:r>
    </w:p>
    <w:p w14:paraId="7FEA6E26" w14:textId="77777777" w:rsidR="00B34F89" w:rsidRDefault="00B34F89" w:rsidP="00B34F89">
      <w:r>
        <w:t xml:space="preserve">b. Utilização de mão de obra de técnicos e analistas que se interessarem no projeto. </w:t>
      </w:r>
    </w:p>
    <w:p w14:paraId="5F90A72E" w14:textId="77777777" w:rsidR="00623009" w:rsidRDefault="00B34F89" w:rsidP="00B34F89">
      <w:r>
        <w:t>c. O trabalho deverá ser realizado na UNILB.</w:t>
      </w:r>
    </w:p>
    <w:p w14:paraId="4B6A87D2" w14:textId="77777777" w:rsidR="00B34F89" w:rsidRDefault="00B34F89" w:rsidP="00B34F89">
      <w:pPr>
        <w:ind w:firstLine="709"/>
      </w:pPr>
    </w:p>
    <w:p w14:paraId="50E963A5" w14:textId="77777777" w:rsidR="00B34F89" w:rsidRPr="008D1908" w:rsidRDefault="00B34F89" w:rsidP="00B34F89">
      <w:pPr>
        <w:ind w:firstLine="709"/>
      </w:pPr>
    </w:p>
    <w:p w14:paraId="24A0A169" w14:textId="77777777" w:rsidR="00623009" w:rsidRPr="009406AD" w:rsidRDefault="00623009" w:rsidP="00CC5E85">
      <w:pPr>
        <w:pStyle w:val="Ttulo2"/>
      </w:pPr>
      <w:bookmarkStart w:id="9" w:name="_Toc441147938"/>
      <w:r w:rsidRPr="009406AD">
        <w:t>PREMISSAS</w:t>
      </w:r>
      <w:bookmarkEnd w:id="9"/>
      <w:r w:rsidRPr="009406AD">
        <w:t xml:space="preserve"> </w:t>
      </w:r>
      <w:r w:rsidRPr="009406AD">
        <w:rPr>
          <w:highlight w:val="yellow"/>
        </w:rPr>
        <w:t xml:space="preserve"> </w:t>
      </w:r>
    </w:p>
    <w:p w14:paraId="415D0546" w14:textId="77777777" w:rsidR="00B34F89" w:rsidRDefault="00B34F89" w:rsidP="00B34F89"/>
    <w:p w14:paraId="28A016E3" w14:textId="77777777" w:rsidR="00B34F89" w:rsidRDefault="00B34F89" w:rsidP="00B34F89">
      <w:r>
        <w:t xml:space="preserve">a. A Divisão de Redes e Sistemas(DISIR) dará apoio com criação de máquinas virtuais e configurações de redes necessárias até o final do projeto. </w:t>
      </w:r>
    </w:p>
    <w:p w14:paraId="209ACEBE" w14:textId="77777777" w:rsidR="00B34F89" w:rsidRDefault="00B34F89" w:rsidP="00B34F89">
      <w:r>
        <w:t xml:space="preserve">b. A necessidade de se testar o software em grande escala, já que não temos laboratório só para teste, usamos o laboratório de informática como ambiente de teste e os alunos como contribuintes nesses testes. </w:t>
      </w:r>
    </w:p>
    <w:p w14:paraId="6DFA256A" w14:textId="77777777" w:rsidR="00B34F89" w:rsidRDefault="00B34F89" w:rsidP="00B34F89">
      <w:r>
        <w:t xml:space="preserve">c. Necessidade de um programador java com conhecimento em redes. </w:t>
      </w:r>
    </w:p>
    <w:p w14:paraId="307A3DE8" w14:textId="77777777" w:rsidR="006A69A0" w:rsidRPr="009E5FFB" w:rsidRDefault="00B34F89" w:rsidP="00B34F89">
      <w:r>
        <w:t>d. Utilização da mão de obra de alguém com conhecimentos e habilidades em designer.</w:t>
      </w:r>
    </w:p>
    <w:p w14:paraId="5CA5C46C" w14:textId="77777777" w:rsidR="00623009" w:rsidRPr="008D1908" w:rsidRDefault="00623009" w:rsidP="00623009">
      <w:pPr>
        <w:ind w:firstLine="709"/>
      </w:pPr>
    </w:p>
    <w:p w14:paraId="5E6D4696" w14:textId="77777777" w:rsidR="00623009" w:rsidRPr="008D1908" w:rsidRDefault="00623009" w:rsidP="00623009">
      <w:pPr>
        <w:ind w:firstLine="709"/>
      </w:pPr>
    </w:p>
    <w:p w14:paraId="2139E327" w14:textId="77777777" w:rsidR="00623009" w:rsidRPr="009406AD" w:rsidRDefault="00623009" w:rsidP="00CC5E85">
      <w:pPr>
        <w:pStyle w:val="Ttulo2"/>
      </w:pPr>
      <w:bookmarkStart w:id="10" w:name="_Toc441147939"/>
      <w:r w:rsidRPr="009406AD">
        <w:t>ENTREGAS PRINCIPAIS/DELIVERABLES  DO PROJETO (ESCOPO INCLUÍDO NO PROJETO)</w:t>
      </w:r>
      <w:bookmarkEnd w:id="10"/>
    </w:p>
    <w:p w14:paraId="44CC0FE8" w14:textId="77777777" w:rsidR="00623009" w:rsidRDefault="00E45B10" w:rsidP="00E45B10">
      <w:pPr>
        <w:numPr>
          <w:ilvl w:val="0"/>
          <w:numId w:val="45"/>
        </w:numPr>
      </w:pPr>
      <w:r>
        <w:t>Relatório das atividades do ano de 2015.</w:t>
      </w:r>
    </w:p>
    <w:p w14:paraId="638B0EB9" w14:textId="77777777" w:rsidR="008D729E" w:rsidRDefault="008D729E" w:rsidP="00E45B10">
      <w:pPr>
        <w:numPr>
          <w:ilvl w:val="0"/>
          <w:numId w:val="45"/>
        </w:numPr>
      </w:pPr>
      <w:r w:rsidRPr="008D729E">
        <w:t>Termo de abertura do projeto - PROJECT CHARTER</w:t>
      </w:r>
      <w:r>
        <w:t>.</w:t>
      </w:r>
    </w:p>
    <w:p w14:paraId="68C0A812" w14:textId="77777777" w:rsidR="008D729E" w:rsidRDefault="008D729E" w:rsidP="008D729E">
      <w:pPr>
        <w:numPr>
          <w:ilvl w:val="0"/>
          <w:numId w:val="45"/>
        </w:numPr>
      </w:pPr>
      <w:r w:rsidRPr="008D729E">
        <w:t xml:space="preserve">Declaração de </w:t>
      </w:r>
      <w:r>
        <w:t>e</w:t>
      </w:r>
      <w:r w:rsidRPr="008D729E">
        <w:t>scopo - SCOPE STATEMENT</w:t>
      </w:r>
      <w:r>
        <w:t>.</w:t>
      </w:r>
    </w:p>
    <w:p w14:paraId="41FCA4B6" w14:textId="77777777" w:rsidR="008D729E" w:rsidRPr="008D729E" w:rsidRDefault="008D729E" w:rsidP="008D729E">
      <w:pPr>
        <w:numPr>
          <w:ilvl w:val="0"/>
          <w:numId w:val="45"/>
        </w:numPr>
      </w:pPr>
      <w:r w:rsidRPr="008D729E">
        <w:t xml:space="preserve">Plano de </w:t>
      </w:r>
      <w:r>
        <w:t>g</w:t>
      </w:r>
      <w:r w:rsidRPr="008D729E">
        <w:t xml:space="preserve">erenciamento de </w:t>
      </w:r>
      <w:r>
        <w:t>e</w:t>
      </w:r>
      <w:r w:rsidRPr="008D729E">
        <w:t>scopo - SCOPE MANAGEMENT PLAN</w:t>
      </w:r>
      <w:r>
        <w:t>.</w:t>
      </w:r>
    </w:p>
    <w:p w14:paraId="1447C2B8" w14:textId="77777777" w:rsidR="00623009" w:rsidRDefault="00623009" w:rsidP="00623009">
      <w:pPr>
        <w:ind w:left="1069"/>
        <w:rPr>
          <w:sz w:val="22"/>
          <w:szCs w:val="22"/>
          <w:highlight w:val="yellow"/>
        </w:rPr>
      </w:pPr>
    </w:p>
    <w:p w14:paraId="2005D633" w14:textId="77777777" w:rsidR="00623009" w:rsidRPr="009406AD" w:rsidRDefault="00623009" w:rsidP="00CC5E85">
      <w:pPr>
        <w:pStyle w:val="Ttulo2"/>
      </w:pPr>
      <w:bookmarkStart w:id="11" w:name="_Toc441147940"/>
      <w:r w:rsidRPr="009406AD">
        <w:t>EXCLUSÕES ESPECÍFICAS (O QUE NÃO SERÁ INCLUÍDO NO ESCOPO)</w:t>
      </w:r>
      <w:bookmarkEnd w:id="11"/>
      <w:r w:rsidRPr="009406AD">
        <w:t xml:space="preserve"> </w:t>
      </w:r>
    </w:p>
    <w:p w14:paraId="1AF735B3" w14:textId="77777777" w:rsidR="00B34F89" w:rsidRDefault="00B34F89" w:rsidP="00B34F89">
      <w:r>
        <w:t xml:space="preserve">O software não se propõe a ser repositório de arquivos para compartilhamento. Existem outros softwares para compartilhamento de arquivos, tais como: Google Drive, Sky Drive, Mega, Mediafire, Ubuntu One, Dropbox, 4shared, além do próprio Windows tem função de compartilhamento de pastas em rede. </w:t>
      </w:r>
    </w:p>
    <w:p w14:paraId="18D3DF55" w14:textId="77777777" w:rsidR="00B34F89" w:rsidRDefault="00B34F89" w:rsidP="00B34F89">
      <w:pPr>
        <w:ind w:firstLine="709"/>
      </w:pPr>
    </w:p>
    <w:p w14:paraId="132B886A" w14:textId="77777777" w:rsidR="00623009" w:rsidRDefault="00B34F89" w:rsidP="00B34F89">
      <w:r>
        <w:t>O software não vai permitir que a máquina acesse uma pasta compartilhada em uma máquina que esteja em usuário de domínio de Active Directory.</w:t>
      </w:r>
    </w:p>
    <w:p w14:paraId="081CF765" w14:textId="77777777" w:rsidR="00B34F89" w:rsidRDefault="00B34F89" w:rsidP="00B34F89"/>
    <w:p w14:paraId="5A4B8999" w14:textId="77777777" w:rsidR="00B34F89" w:rsidRDefault="00B34F89" w:rsidP="00B34F89"/>
    <w:p w14:paraId="1EEA9D5B" w14:textId="77777777" w:rsidR="00B34F89" w:rsidRDefault="00B34F89" w:rsidP="00B34F89"/>
    <w:p w14:paraId="29A37FAE" w14:textId="77777777" w:rsidR="00B34F89" w:rsidRPr="008D1908" w:rsidRDefault="00B34F89" w:rsidP="00B34F89"/>
    <w:p w14:paraId="006604F7" w14:textId="77777777" w:rsidR="00623009" w:rsidRPr="009406AD" w:rsidRDefault="00623009" w:rsidP="00CC5E85">
      <w:pPr>
        <w:pStyle w:val="Ttulo2"/>
      </w:pPr>
      <w:bookmarkStart w:id="12" w:name="_Toc441147941"/>
      <w:r w:rsidRPr="009406AD">
        <w:t>ORÇAMENTO PREVISTO</w:t>
      </w:r>
      <w:bookmarkEnd w:id="12"/>
      <w:r w:rsidRPr="009406AD">
        <w:t xml:space="preserve"> </w:t>
      </w:r>
    </w:p>
    <w:p w14:paraId="64D92788" w14:textId="77777777" w:rsidR="00767106" w:rsidRDefault="00B34F89" w:rsidP="00767106">
      <w:pPr>
        <w:ind w:left="1134"/>
      </w:pPr>
      <w:r>
        <w:t xml:space="preserve">Desconsiderando o gasto com pessoal o orçamento é nulo. Pois o produto será apenas de desenvolvimento. </w:t>
      </w:r>
    </w:p>
    <w:p w14:paraId="79CE8843" w14:textId="77777777" w:rsidR="00B34F89" w:rsidRPr="008D1908" w:rsidRDefault="00B34F89" w:rsidP="00767106">
      <w:pPr>
        <w:ind w:left="1134"/>
      </w:pPr>
    </w:p>
    <w:p w14:paraId="034E643C" w14:textId="77777777" w:rsidR="00623009" w:rsidRPr="008D1908" w:rsidRDefault="00623009" w:rsidP="00623009">
      <w:pPr>
        <w:ind w:firstLine="709"/>
      </w:pPr>
    </w:p>
    <w:p w14:paraId="716808DE" w14:textId="77777777" w:rsidR="00623009" w:rsidRPr="009406AD" w:rsidRDefault="00623009" w:rsidP="00CC5E85">
      <w:pPr>
        <w:pStyle w:val="Ttulo2"/>
      </w:pPr>
      <w:bookmarkStart w:id="13" w:name="_Toc441147942"/>
      <w:r w:rsidRPr="009406AD">
        <w:t>MARCOS PRINCIPAIS DO PROJETO</w:t>
      </w:r>
      <w:bookmarkEnd w:id="13"/>
      <w:r w:rsidRPr="009406AD">
        <w:t xml:space="preserve"> </w:t>
      </w:r>
    </w:p>
    <w:p w14:paraId="3F2919E6" w14:textId="77777777" w:rsidR="000535F8" w:rsidRDefault="000535F8" w:rsidP="000535F8">
      <w:pPr>
        <w:ind w:left="1134"/>
      </w:pPr>
      <w:r>
        <w:t>A.  – Proposta de Projeto Submetida: 07-11-2014</w:t>
      </w:r>
    </w:p>
    <w:p w14:paraId="26D350AB" w14:textId="77777777" w:rsidR="000535F8" w:rsidRDefault="000535F8" w:rsidP="000535F8">
      <w:pPr>
        <w:ind w:left="1134"/>
      </w:pPr>
      <w:r>
        <w:t>B.  – Versão 0.0001 concluída, apenas interface de cliente: 24-04-2015</w:t>
      </w:r>
    </w:p>
    <w:p w14:paraId="13CA67DF" w14:textId="77777777" w:rsidR="000535F8" w:rsidRDefault="000535F8" w:rsidP="000535F8">
      <w:pPr>
        <w:ind w:left="1134"/>
      </w:pPr>
      <w:r>
        <w:t>C.  – Realização de testes em um laboratório de informática: 26-04-2015</w:t>
      </w:r>
    </w:p>
    <w:p w14:paraId="56FF8EE2" w14:textId="77777777" w:rsidR="000535F8" w:rsidRDefault="000535F8" w:rsidP="000535F8">
      <w:pPr>
        <w:ind w:left="1134"/>
      </w:pPr>
      <w:r>
        <w:t>D.  – Término da Versão 1.0: 14-07-2015</w:t>
      </w:r>
    </w:p>
    <w:p w14:paraId="251948C6" w14:textId="77777777" w:rsidR="000535F8" w:rsidRDefault="000535F8" w:rsidP="000535F8">
      <w:pPr>
        <w:ind w:left="1134"/>
      </w:pPr>
      <w:r>
        <w:t>E.  – Teste em um laboratório:14-07-2015</w:t>
      </w:r>
    </w:p>
    <w:p w14:paraId="56099125" w14:textId="77777777" w:rsidR="000535F8" w:rsidRDefault="000535F8" w:rsidP="000535F8">
      <w:pPr>
        <w:ind w:left="1134"/>
      </w:pPr>
      <w:r>
        <w:t>F.  – Teste com muitos laboratórios: 15-07-2015</w:t>
      </w:r>
    </w:p>
    <w:p w14:paraId="481221A4" w14:textId="77777777" w:rsidR="000535F8" w:rsidRDefault="000535F8" w:rsidP="000535F8">
      <w:pPr>
        <w:ind w:left="1134"/>
      </w:pPr>
      <w:r>
        <w:t>G.  – Fechamento da versão 1.0 com interface administrativa: 28-08-2015</w:t>
      </w:r>
    </w:p>
    <w:p w14:paraId="7AA16B50" w14:textId="77777777" w:rsidR="00623009" w:rsidRDefault="000535F8" w:rsidP="000535F8">
      <w:pPr>
        <w:ind w:left="1134"/>
      </w:pPr>
      <w:r>
        <w:t>H.  – Avaliação de erros: 04-01-2016</w:t>
      </w:r>
    </w:p>
    <w:p w14:paraId="1D9EDAFE" w14:textId="77777777" w:rsidR="002732E8" w:rsidRPr="002732E8" w:rsidRDefault="002732E8" w:rsidP="002732E8">
      <w:pPr>
        <w:ind w:left="1134"/>
      </w:pPr>
    </w:p>
    <w:p w14:paraId="724410B8" w14:textId="77777777" w:rsidR="00623009" w:rsidRPr="006B34D5" w:rsidRDefault="00623009" w:rsidP="00CC5E85">
      <w:pPr>
        <w:pStyle w:val="Ttulo2"/>
      </w:pPr>
      <w:bookmarkStart w:id="14" w:name="_Toc441147943"/>
      <w:r w:rsidRPr="006B34D5">
        <w:t>RISCOS INICIAIS (AMEAÇAS EVIDENTES AO PROJETO)</w:t>
      </w:r>
      <w:bookmarkEnd w:id="14"/>
    </w:p>
    <w:p w14:paraId="384269DE" w14:textId="77777777" w:rsidR="00E000E8" w:rsidRDefault="00E000E8" w:rsidP="00E000E8">
      <w:pPr>
        <w:ind w:left="720"/>
      </w:pPr>
    </w:p>
    <w:p w14:paraId="66E42969" w14:textId="77777777" w:rsidR="00E000E8" w:rsidRDefault="00E000E8" w:rsidP="00E000E8">
      <w:pPr>
        <w:numPr>
          <w:ilvl w:val="1"/>
          <w:numId w:val="23"/>
        </w:numPr>
      </w:pPr>
      <w:r>
        <w:t xml:space="preserve">Responsabilidade como atendente de laboratório pode atrapalhar o desenvolvimento de software, feito pelo mesmo indivíduo. </w:t>
      </w:r>
    </w:p>
    <w:p w14:paraId="5A159116" w14:textId="77777777" w:rsidR="00E000E8" w:rsidRDefault="00E000E8" w:rsidP="00E000E8">
      <w:pPr>
        <w:numPr>
          <w:ilvl w:val="1"/>
          <w:numId w:val="23"/>
        </w:numPr>
      </w:pPr>
      <w:r>
        <w:t xml:space="preserve">Colocação da versão inicial em produção não virá com funcionalidades de aumento de tempo, o que pode gerar insatisfação dos alunos. </w:t>
      </w:r>
    </w:p>
    <w:p w14:paraId="086BE112" w14:textId="77777777" w:rsidR="00623009" w:rsidRPr="00E000E8" w:rsidRDefault="00E000E8" w:rsidP="00E000E8">
      <w:pPr>
        <w:numPr>
          <w:ilvl w:val="1"/>
          <w:numId w:val="23"/>
        </w:numPr>
        <w:rPr>
          <w:b/>
        </w:rPr>
      </w:pPr>
      <w:r>
        <w:t>Erros e incertezas quanto ao funcionamento pode colocar a perder o funcionamento do sistema operacional das máquinas e trazer problemas para os usuários.</w:t>
      </w:r>
    </w:p>
    <w:p w14:paraId="2DA62E7B" w14:textId="77777777" w:rsidR="00E000E8" w:rsidRPr="00E000E8" w:rsidRDefault="00E000E8" w:rsidP="00E000E8">
      <w:pPr>
        <w:rPr>
          <w:b/>
        </w:rPr>
      </w:pPr>
    </w:p>
    <w:p w14:paraId="5B51EE56" w14:textId="77777777" w:rsidR="00B8213B" w:rsidRPr="00E000E8" w:rsidRDefault="00623009" w:rsidP="00CC5E85">
      <w:pPr>
        <w:pStyle w:val="Ttulo2"/>
      </w:pPr>
      <w:bookmarkStart w:id="15" w:name="_Toc441147944"/>
      <w:r w:rsidRPr="00E000E8">
        <w:t xml:space="preserve">REQUISITOS CONHECIDOS DO PROJETO (REQUISITOS </w:t>
      </w:r>
      <w:r w:rsidR="00137B3F" w:rsidRPr="00E000E8">
        <w:t xml:space="preserve">RELACIONADOS AO </w:t>
      </w:r>
      <w:r w:rsidRPr="00E000E8">
        <w:t>PROJETO E PRODUTO)</w:t>
      </w:r>
      <w:bookmarkEnd w:id="15"/>
    </w:p>
    <w:p w14:paraId="71314849" w14:textId="77777777" w:rsidR="002E5C38" w:rsidRDefault="002E5C38" w:rsidP="002E5C38">
      <w:pPr>
        <w:autoSpaceDE w:val="0"/>
        <w:autoSpaceDN w:val="0"/>
        <w:adjustRightInd w:val="0"/>
        <w:ind w:left="1134"/>
        <w:rPr>
          <w:b/>
          <w:bCs/>
        </w:rPr>
      </w:pPr>
    </w:p>
    <w:p w14:paraId="0AAEF9B5" w14:textId="77777777" w:rsidR="004E79C8" w:rsidRDefault="004E79C8" w:rsidP="004E79C8">
      <w:pPr>
        <w:rPr>
          <w:b/>
          <w:bCs/>
        </w:rPr>
      </w:pPr>
    </w:p>
    <w:p w14:paraId="75AE387E" w14:textId="77777777" w:rsidR="004C5DC4" w:rsidRPr="004C5DC4" w:rsidRDefault="004C5DC4" w:rsidP="004C5DC4">
      <w:pPr>
        <w:rPr>
          <w:b/>
          <w:bCs/>
        </w:rPr>
      </w:pPr>
      <w:r w:rsidRPr="004C5DC4">
        <w:rPr>
          <w:b/>
          <w:bCs/>
        </w:rPr>
        <w:t>1. UniCafféServidor</w:t>
      </w:r>
    </w:p>
    <w:p w14:paraId="37BA2C44" w14:textId="77777777" w:rsidR="004C5DC4" w:rsidRPr="004C5DC4" w:rsidRDefault="004C5DC4" w:rsidP="004C5DC4">
      <w:pPr>
        <w:rPr>
          <w:bCs/>
        </w:rPr>
      </w:pPr>
    </w:p>
    <w:p w14:paraId="7C40F528" w14:textId="77777777" w:rsidR="004C5DC4" w:rsidRPr="004C5DC4" w:rsidRDefault="004C5DC4" w:rsidP="004C5DC4">
      <w:pPr>
        <w:rPr>
          <w:bCs/>
        </w:rPr>
      </w:pPr>
      <w:r w:rsidRPr="004C5DC4">
        <w:rPr>
          <w:bCs/>
        </w:rPr>
        <w:t>Cria um serviço para as máquinas dos laboratórios de informática. Esse software será configurado para a base de dados que a universidade utiliza para controle de usuários, poderá ser configurado para diversos tipos de banco de dados. Poderá receber comandos das máquinas do laboratório ou da aplicação administrativa para troca de informações ou solicitação de comandos. Funcionalidades da versão 1.0</w:t>
      </w:r>
    </w:p>
    <w:p w14:paraId="6309F22B" w14:textId="77777777" w:rsidR="004C5DC4" w:rsidRPr="004C5DC4" w:rsidRDefault="004C5DC4" w:rsidP="004C5DC4">
      <w:pPr>
        <w:rPr>
          <w:bCs/>
        </w:rPr>
      </w:pPr>
    </w:p>
    <w:p w14:paraId="0F9C5888" w14:textId="77777777" w:rsidR="004C5DC4" w:rsidRPr="004C5DC4" w:rsidRDefault="004C5DC4" w:rsidP="004C5DC4">
      <w:pPr>
        <w:pStyle w:val="PargrafodaLista"/>
        <w:numPr>
          <w:ilvl w:val="0"/>
          <w:numId w:val="46"/>
        </w:numPr>
        <w:rPr>
          <w:bCs/>
        </w:rPr>
      </w:pPr>
      <w:r w:rsidRPr="004C5DC4">
        <w:rPr>
          <w:bCs/>
        </w:rPr>
        <w:t>Autenticação no banco do SIG;</w:t>
      </w:r>
    </w:p>
    <w:p w14:paraId="7BFD0503" w14:textId="77777777" w:rsidR="004C5DC4" w:rsidRPr="004C5DC4" w:rsidRDefault="004C5DC4" w:rsidP="004C5DC4">
      <w:pPr>
        <w:pStyle w:val="PargrafodaLista"/>
        <w:numPr>
          <w:ilvl w:val="0"/>
          <w:numId w:val="46"/>
        </w:numPr>
        <w:rPr>
          <w:bCs/>
        </w:rPr>
      </w:pPr>
      <w:r w:rsidRPr="004C5DC4">
        <w:rPr>
          <w:bCs/>
        </w:rPr>
        <w:t>Recebimento de comando de autenticação de usuários e resposta para desbloqueio;</w:t>
      </w:r>
    </w:p>
    <w:p w14:paraId="34B6395B" w14:textId="77777777" w:rsidR="004C5DC4" w:rsidRPr="004C5DC4" w:rsidRDefault="004C5DC4" w:rsidP="004C5DC4">
      <w:pPr>
        <w:pStyle w:val="PargrafodaLista"/>
        <w:numPr>
          <w:ilvl w:val="0"/>
          <w:numId w:val="46"/>
        </w:numPr>
        <w:rPr>
          <w:bCs/>
        </w:rPr>
      </w:pPr>
      <w:r w:rsidRPr="004C5DC4">
        <w:rPr>
          <w:bCs/>
        </w:rPr>
        <w:t>Monitoramento de máquinas e envio de bônus para máquinas com tempo se esgotando, quando não há lotação;</w:t>
      </w:r>
    </w:p>
    <w:p w14:paraId="4DC315E0" w14:textId="77777777" w:rsidR="004C5DC4" w:rsidRPr="004C5DC4" w:rsidRDefault="004C5DC4" w:rsidP="004C5DC4">
      <w:pPr>
        <w:rPr>
          <w:bCs/>
        </w:rPr>
      </w:pPr>
    </w:p>
    <w:p w14:paraId="502B0698" w14:textId="77777777" w:rsidR="004C5DC4" w:rsidRPr="004C5DC4" w:rsidRDefault="004C5DC4" w:rsidP="004C5DC4">
      <w:pPr>
        <w:rPr>
          <w:b/>
          <w:bCs/>
        </w:rPr>
      </w:pPr>
      <w:r w:rsidRPr="004C5DC4">
        <w:rPr>
          <w:b/>
          <w:bCs/>
        </w:rPr>
        <w:t>2. UniCafféCliente</w:t>
      </w:r>
    </w:p>
    <w:p w14:paraId="1DA8D55B" w14:textId="77777777" w:rsidR="004C5DC4" w:rsidRPr="004C5DC4" w:rsidRDefault="004C5DC4" w:rsidP="004C5DC4">
      <w:pPr>
        <w:rPr>
          <w:bCs/>
        </w:rPr>
      </w:pPr>
    </w:p>
    <w:p w14:paraId="710DB941" w14:textId="77777777" w:rsidR="004C5DC4" w:rsidRPr="004C5DC4" w:rsidRDefault="004C5DC4" w:rsidP="004C5DC4">
      <w:pPr>
        <w:rPr>
          <w:bCs/>
        </w:rPr>
      </w:pPr>
      <w:r w:rsidRPr="004C5DC4">
        <w:rPr>
          <w:bCs/>
        </w:rPr>
        <w:t>Software instalado nas máquinas do laboratório de informática. Ele iniciará</w:t>
      </w:r>
      <w:r w:rsidR="00101735">
        <w:rPr>
          <w:bCs/>
        </w:rPr>
        <w:t xml:space="preserve"> </w:t>
      </w:r>
      <w:r w:rsidRPr="004C5DC4">
        <w:rPr>
          <w:bCs/>
        </w:rPr>
        <w:t>automaticamente com o sistema operacional, exigirá autenticação de usuário para que a</w:t>
      </w:r>
      <w:r w:rsidR="00101735">
        <w:rPr>
          <w:bCs/>
        </w:rPr>
        <w:t xml:space="preserve"> </w:t>
      </w:r>
      <w:r w:rsidRPr="004C5DC4">
        <w:rPr>
          <w:bCs/>
        </w:rPr>
        <w:t>máquina possa ser utilizada, contará o tempo de acesso e evitará execução de programas</w:t>
      </w:r>
      <w:r w:rsidR="00101735">
        <w:rPr>
          <w:bCs/>
        </w:rPr>
        <w:t xml:space="preserve"> </w:t>
      </w:r>
      <w:r w:rsidRPr="004C5DC4">
        <w:rPr>
          <w:bCs/>
        </w:rPr>
        <w:t>não autorizados.</w:t>
      </w:r>
    </w:p>
    <w:p w14:paraId="3688F178" w14:textId="77777777" w:rsidR="004C5DC4" w:rsidRPr="004C5DC4" w:rsidRDefault="004C5DC4" w:rsidP="004C5DC4">
      <w:pPr>
        <w:rPr>
          <w:bCs/>
        </w:rPr>
      </w:pPr>
    </w:p>
    <w:p w14:paraId="3EA45000" w14:textId="77777777" w:rsidR="004C5DC4" w:rsidRPr="004C5DC4" w:rsidRDefault="004C5DC4" w:rsidP="004C5DC4">
      <w:pPr>
        <w:rPr>
          <w:bCs/>
        </w:rPr>
      </w:pPr>
      <w:r w:rsidRPr="004C5DC4">
        <w:rPr>
          <w:bCs/>
        </w:rPr>
        <w:t>A solicitação de autenticação envia ao servidor e este responde autorizando</w:t>
      </w:r>
      <w:r w:rsidR="00101735">
        <w:rPr>
          <w:bCs/>
        </w:rPr>
        <w:t xml:space="preserve"> </w:t>
      </w:r>
      <w:r w:rsidRPr="004C5DC4">
        <w:rPr>
          <w:bCs/>
        </w:rPr>
        <w:t>determinado tempo considerando o tempo de acesso já utilizado pelo usuário que solicita</w:t>
      </w:r>
      <w:r w:rsidR="00101735">
        <w:rPr>
          <w:bCs/>
        </w:rPr>
        <w:t xml:space="preserve"> </w:t>
      </w:r>
      <w:r w:rsidRPr="004C5DC4">
        <w:rPr>
          <w:bCs/>
        </w:rPr>
        <w:t>o acesso. Quando o tempo está perto de acabar, o seu tempo poderá ser</w:t>
      </w:r>
      <w:r w:rsidR="00101735">
        <w:rPr>
          <w:bCs/>
        </w:rPr>
        <w:t xml:space="preserve"> </w:t>
      </w:r>
      <w:r w:rsidRPr="004C5DC4">
        <w:rPr>
          <w:bCs/>
        </w:rPr>
        <w:t>automaticamente incrementado desde que não haja lotação.</w:t>
      </w:r>
    </w:p>
    <w:p w14:paraId="409DEDCF" w14:textId="77777777" w:rsidR="004C5DC4" w:rsidRPr="004C5DC4" w:rsidRDefault="004C5DC4" w:rsidP="004C5DC4">
      <w:pPr>
        <w:rPr>
          <w:bCs/>
        </w:rPr>
      </w:pPr>
    </w:p>
    <w:p w14:paraId="05B907ED" w14:textId="77777777" w:rsidR="004C5DC4" w:rsidRPr="004C5DC4" w:rsidRDefault="004C5DC4" w:rsidP="004C5DC4">
      <w:pPr>
        <w:pStyle w:val="PargrafodaLista"/>
        <w:numPr>
          <w:ilvl w:val="0"/>
          <w:numId w:val="47"/>
        </w:numPr>
        <w:rPr>
          <w:bCs/>
        </w:rPr>
      </w:pPr>
      <w:r w:rsidRPr="004C5DC4">
        <w:rPr>
          <w:bCs/>
        </w:rPr>
        <w:t>Autenticação de usuários e contagem de tempo de acesso;</w:t>
      </w:r>
    </w:p>
    <w:p w14:paraId="2671CDE4" w14:textId="77777777" w:rsidR="004C5DC4" w:rsidRPr="004C5DC4" w:rsidRDefault="004C5DC4" w:rsidP="004C5DC4">
      <w:pPr>
        <w:pStyle w:val="PargrafodaLista"/>
        <w:numPr>
          <w:ilvl w:val="0"/>
          <w:numId w:val="47"/>
        </w:numPr>
        <w:rPr>
          <w:bCs/>
        </w:rPr>
      </w:pPr>
      <w:r w:rsidRPr="004C5DC4">
        <w:rPr>
          <w:bCs/>
        </w:rPr>
        <w:t>Aviso na finalização de tempo;</w:t>
      </w:r>
    </w:p>
    <w:p w14:paraId="76F45F8B" w14:textId="77777777" w:rsidR="004C5DC4" w:rsidRPr="004C5DC4" w:rsidRDefault="004C5DC4" w:rsidP="004C5DC4">
      <w:pPr>
        <w:pStyle w:val="PargrafodaLista"/>
        <w:numPr>
          <w:ilvl w:val="0"/>
          <w:numId w:val="47"/>
        </w:numPr>
        <w:rPr>
          <w:bCs/>
        </w:rPr>
      </w:pPr>
      <w:r w:rsidRPr="004C5DC4">
        <w:rPr>
          <w:bCs/>
        </w:rPr>
        <w:t>Tempo de bônus em caso de não lotação;</w:t>
      </w:r>
    </w:p>
    <w:p w14:paraId="18024EC9" w14:textId="77777777" w:rsidR="004C5DC4" w:rsidRPr="004C5DC4" w:rsidRDefault="004C5DC4" w:rsidP="004C5DC4">
      <w:pPr>
        <w:pStyle w:val="PargrafodaLista"/>
        <w:numPr>
          <w:ilvl w:val="0"/>
          <w:numId w:val="47"/>
        </w:numPr>
        <w:rPr>
          <w:bCs/>
        </w:rPr>
      </w:pPr>
      <w:r w:rsidRPr="004C5DC4">
        <w:rPr>
          <w:bCs/>
        </w:rPr>
        <w:t>Área de trabalho individual;</w:t>
      </w:r>
    </w:p>
    <w:p w14:paraId="2B952F17" w14:textId="77777777" w:rsidR="004C5DC4" w:rsidRPr="004C5DC4" w:rsidRDefault="004C5DC4" w:rsidP="004C5DC4">
      <w:pPr>
        <w:pStyle w:val="PargrafodaLista"/>
        <w:numPr>
          <w:ilvl w:val="0"/>
          <w:numId w:val="47"/>
        </w:numPr>
        <w:rPr>
          <w:bCs/>
        </w:rPr>
      </w:pPr>
      <w:r w:rsidRPr="004C5DC4">
        <w:rPr>
          <w:bCs/>
        </w:rPr>
        <w:t>Acesso de visitantes;</w:t>
      </w:r>
    </w:p>
    <w:p w14:paraId="153C566E" w14:textId="77777777" w:rsidR="004C5DC4" w:rsidRPr="004C5DC4" w:rsidRDefault="004C5DC4" w:rsidP="004C5DC4">
      <w:pPr>
        <w:rPr>
          <w:bCs/>
        </w:rPr>
      </w:pPr>
    </w:p>
    <w:p w14:paraId="46CC81F8" w14:textId="77777777" w:rsidR="004C5DC4" w:rsidRDefault="004C5DC4" w:rsidP="004C5DC4">
      <w:pPr>
        <w:rPr>
          <w:b/>
          <w:bCs/>
        </w:rPr>
      </w:pPr>
      <w:r w:rsidRPr="00101735">
        <w:rPr>
          <w:b/>
          <w:bCs/>
        </w:rPr>
        <w:t>3. UniCafféWeb</w:t>
      </w:r>
    </w:p>
    <w:p w14:paraId="2EA2CFED" w14:textId="77777777" w:rsidR="00E079EC" w:rsidRPr="00E079EC" w:rsidRDefault="00E079EC" w:rsidP="004C5DC4">
      <w:pPr>
        <w:rPr>
          <w:b/>
          <w:bCs/>
        </w:rPr>
      </w:pPr>
    </w:p>
    <w:p w14:paraId="370F7FDB" w14:textId="77777777" w:rsidR="004C5DC4" w:rsidRDefault="004C5DC4" w:rsidP="00E079EC">
      <w:pPr>
        <w:jc w:val="both"/>
        <w:rPr>
          <w:bCs/>
        </w:rPr>
      </w:pPr>
      <w:r w:rsidRPr="004C5DC4">
        <w:rPr>
          <w:bCs/>
        </w:rPr>
        <w:t>Software para administração do laboratório, possuirá uma área pública com</w:t>
      </w:r>
      <w:r w:rsidR="00101735">
        <w:rPr>
          <w:bCs/>
        </w:rPr>
        <w:t xml:space="preserve"> </w:t>
      </w:r>
      <w:r w:rsidRPr="004C5DC4">
        <w:rPr>
          <w:bCs/>
        </w:rPr>
        <w:t>informação sobre o status de cada máquina de cada laboratório, relatórios de acessos</w:t>
      </w:r>
      <w:r w:rsidR="00101735">
        <w:rPr>
          <w:bCs/>
        </w:rPr>
        <w:t xml:space="preserve"> </w:t>
      </w:r>
      <w:r w:rsidRPr="004C5DC4">
        <w:rPr>
          <w:bCs/>
        </w:rPr>
        <w:t>para a sociedade; uma área de usuário padrão com informações do seu próprio acesso e</w:t>
      </w:r>
      <w:r w:rsidR="00101735">
        <w:rPr>
          <w:bCs/>
        </w:rPr>
        <w:t xml:space="preserve"> </w:t>
      </w:r>
      <w:r w:rsidRPr="004C5DC4">
        <w:rPr>
          <w:bCs/>
        </w:rPr>
        <w:t>uma página de administrador onde será possível enviar comandos para máquina e</w:t>
      </w:r>
      <w:r w:rsidR="00101735">
        <w:rPr>
          <w:bCs/>
        </w:rPr>
        <w:t xml:space="preserve"> </w:t>
      </w:r>
      <w:r w:rsidRPr="004C5DC4">
        <w:rPr>
          <w:bCs/>
        </w:rPr>
        <w:t>monitorar laboratório.</w:t>
      </w:r>
    </w:p>
    <w:p w14:paraId="68A8B658" w14:textId="77777777" w:rsidR="00E079EC" w:rsidRPr="004C5DC4" w:rsidRDefault="00E079EC" w:rsidP="00E079EC">
      <w:pPr>
        <w:jc w:val="both"/>
        <w:rPr>
          <w:bCs/>
        </w:rPr>
      </w:pPr>
    </w:p>
    <w:p w14:paraId="2B683A3E" w14:textId="77777777" w:rsidR="00101735" w:rsidRDefault="004C5DC4" w:rsidP="004C5DC4">
      <w:pPr>
        <w:rPr>
          <w:b/>
          <w:bCs/>
        </w:rPr>
      </w:pPr>
      <w:r w:rsidRPr="00101735">
        <w:rPr>
          <w:b/>
          <w:bCs/>
        </w:rPr>
        <w:t>Página Pública</w:t>
      </w:r>
    </w:p>
    <w:p w14:paraId="588F220E" w14:textId="77777777" w:rsidR="00E079EC" w:rsidRPr="00E079EC" w:rsidRDefault="00E079EC" w:rsidP="004C5DC4">
      <w:pPr>
        <w:rPr>
          <w:b/>
          <w:bCs/>
        </w:rPr>
      </w:pPr>
    </w:p>
    <w:p w14:paraId="061A6282" w14:textId="77777777" w:rsidR="004C5DC4" w:rsidRPr="00101735" w:rsidRDefault="004C5DC4" w:rsidP="00101735">
      <w:pPr>
        <w:pStyle w:val="PargrafodaLista"/>
        <w:numPr>
          <w:ilvl w:val="0"/>
          <w:numId w:val="50"/>
        </w:numPr>
        <w:rPr>
          <w:bCs/>
        </w:rPr>
      </w:pPr>
      <w:r w:rsidRPr="00101735">
        <w:rPr>
          <w:bCs/>
        </w:rPr>
        <w:t>Visualização de estados das máquinas com tempo de acesso restante para cada</w:t>
      </w:r>
    </w:p>
    <w:p w14:paraId="3D41CC86" w14:textId="77777777" w:rsidR="004C5DC4" w:rsidRPr="00101735" w:rsidRDefault="004C5DC4" w:rsidP="00101735">
      <w:pPr>
        <w:pStyle w:val="PargrafodaLista"/>
        <w:numPr>
          <w:ilvl w:val="0"/>
          <w:numId w:val="50"/>
        </w:numPr>
        <w:rPr>
          <w:bCs/>
        </w:rPr>
      </w:pPr>
      <w:r w:rsidRPr="00101735">
        <w:rPr>
          <w:bCs/>
        </w:rPr>
        <w:t>acesso em andamento sem identificação de usuário.</w:t>
      </w:r>
    </w:p>
    <w:p w14:paraId="20500C78" w14:textId="77777777" w:rsidR="004C5DC4" w:rsidRPr="00101735" w:rsidRDefault="004C5DC4" w:rsidP="00101735">
      <w:pPr>
        <w:pStyle w:val="PargrafodaLista"/>
        <w:numPr>
          <w:ilvl w:val="0"/>
          <w:numId w:val="50"/>
        </w:numPr>
        <w:rPr>
          <w:bCs/>
        </w:rPr>
      </w:pPr>
      <w:r w:rsidRPr="00101735">
        <w:rPr>
          <w:bCs/>
        </w:rPr>
        <w:t>Relatórios de acessos do laboratório sem informar identificação de usuário.</w:t>
      </w:r>
    </w:p>
    <w:p w14:paraId="39FB1EA0" w14:textId="77777777" w:rsidR="004C5DC4" w:rsidRPr="00E079EC" w:rsidRDefault="004C5DC4" w:rsidP="004C5DC4">
      <w:pPr>
        <w:pStyle w:val="PargrafodaLista"/>
        <w:numPr>
          <w:ilvl w:val="0"/>
          <w:numId w:val="50"/>
        </w:numPr>
        <w:rPr>
          <w:bCs/>
        </w:rPr>
      </w:pPr>
      <w:r w:rsidRPr="00101735">
        <w:rPr>
          <w:bCs/>
        </w:rPr>
        <w:t>Listagem de laboratórios e máquinas.</w:t>
      </w:r>
    </w:p>
    <w:p w14:paraId="71D2C174" w14:textId="77777777" w:rsidR="004C5DC4" w:rsidRDefault="004C5DC4" w:rsidP="004C5DC4">
      <w:pPr>
        <w:rPr>
          <w:b/>
          <w:bCs/>
        </w:rPr>
      </w:pPr>
      <w:r w:rsidRPr="00101735">
        <w:rPr>
          <w:b/>
          <w:bCs/>
        </w:rPr>
        <w:t>Usuário Padrão</w:t>
      </w:r>
    </w:p>
    <w:p w14:paraId="3D547D78" w14:textId="77777777" w:rsidR="00E079EC" w:rsidRPr="00E079EC" w:rsidRDefault="00E079EC" w:rsidP="004C5DC4">
      <w:pPr>
        <w:rPr>
          <w:b/>
          <w:bCs/>
        </w:rPr>
      </w:pPr>
    </w:p>
    <w:p w14:paraId="6D5E4805" w14:textId="77777777" w:rsidR="004C5DC4" w:rsidRPr="00101735" w:rsidRDefault="004C5DC4" w:rsidP="00101735">
      <w:pPr>
        <w:pStyle w:val="PargrafodaLista"/>
        <w:numPr>
          <w:ilvl w:val="0"/>
          <w:numId w:val="49"/>
        </w:numPr>
        <w:rPr>
          <w:bCs/>
        </w:rPr>
      </w:pPr>
      <w:r w:rsidRPr="00101735">
        <w:rPr>
          <w:bCs/>
        </w:rPr>
        <w:t>Todas as funcionalidades do usuário público.</w:t>
      </w:r>
    </w:p>
    <w:p w14:paraId="54FDE971" w14:textId="77777777" w:rsidR="004C5DC4" w:rsidRPr="00E079EC" w:rsidRDefault="004C5DC4" w:rsidP="004C5DC4">
      <w:pPr>
        <w:pStyle w:val="PargrafodaLista"/>
        <w:numPr>
          <w:ilvl w:val="0"/>
          <w:numId w:val="49"/>
        </w:numPr>
        <w:rPr>
          <w:bCs/>
        </w:rPr>
      </w:pPr>
      <w:r w:rsidRPr="00101735">
        <w:rPr>
          <w:bCs/>
        </w:rPr>
        <w:t>Relatórios a respeito do seu próprio acesso.</w:t>
      </w:r>
    </w:p>
    <w:p w14:paraId="2BF1772F" w14:textId="77777777" w:rsidR="00101735" w:rsidRDefault="004C5DC4" w:rsidP="004C5DC4">
      <w:pPr>
        <w:rPr>
          <w:b/>
          <w:bCs/>
        </w:rPr>
      </w:pPr>
      <w:r w:rsidRPr="00101735">
        <w:rPr>
          <w:b/>
          <w:bCs/>
        </w:rPr>
        <w:t>Usuário Super</w:t>
      </w:r>
    </w:p>
    <w:p w14:paraId="69760576" w14:textId="77777777" w:rsidR="00E079EC" w:rsidRPr="00E079EC" w:rsidRDefault="00E079EC" w:rsidP="004C5DC4">
      <w:pPr>
        <w:rPr>
          <w:b/>
          <w:bCs/>
        </w:rPr>
      </w:pPr>
    </w:p>
    <w:p w14:paraId="6FBC7354" w14:textId="77777777" w:rsidR="004C5DC4" w:rsidRPr="00101735" w:rsidRDefault="004C5DC4" w:rsidP="00101735">
      <w:pPr>
        <w:pStyle w:val="PargrafodaLista"/>
        <w:numPr>
          <w:ilvl w:val="0"/>
          <w:numId w:val="48"/>
        </w:numPr>
        <w:rPr>
          <w:bCs/>
        </w:rPr>
      </w:pPr>
      <w:r w:rsidRPr="00101735">
        <w:rPr>
          <w:bCs/>
        </w:rPr>
        <w:t>Estado das máquinas com tempo de acesso restante para cada acesso com</w:t>
      </w:r>
    </w:p>
    <w:p w14:paraId="2BA15A33" w14:textId="77777777" w:rsidR="004C5DC4" w:rsidRPr="00101735" w:rsidRDefault="004C5DC4" w:rsidP="00101735">
      <w:pPr>
        <w:pStyle w:val="PargrafodaLista"/>
        <w:numPr>
          <w:ilvl w:val="0"/>
          <w:numId w:val="48"/>
        </w:numPr>
        <w:rPr>
          <w:bCs/>
        </w:rPr>
      </w:pPr>
      <w:r w:rsidRPr="00101735">
        <w:rPr>
          <w:bCs/>
        </w:rPr>
        <w:t>identificação de usuário.</w:t>
      </w:r>
    </w:p>
    <w:p w14:paraId="680E1397" w14:textId="77777777" w:rsidR="004C5DC4" w:rsidRPr="00101735" w:rsidRDefault="004C5DC4" w:rsidP="00101735">
      <w:pPr>
        <w:pStyle w:val="PargrafodaLista"/>
        <w:numPr>
          <w:ilvl w:val="0"/>
          <w:numId w:val="48"/>
        </w:numPr>
        <w:rPr>
          <w:bCs/>
        </w:rPr>
      </w:pPr>
      <w:r w:rsidRPr="00101735">
        <w:rPr>
          <w:bCs/>
        </w:rPr>
        <w:t>Envio de comandos de desligamento, liberação para aula e bloqueio de acesso.</w:t>
      </w:r>
    </w:p>
    <w:p w14:paraId="7F12897A" w14:textId="77777777" w:rsidR="004C5DC4" w:rsidRPr="00101735" w:rsidRDefault="004C5DC4" w:rsidP="00101735">
      <w:pPr>
        <w:pStyle w:val="PargrafodaLista"/>
        <w:numPr>
          <w:ilvl w:val="0"/>
          <w:numId w:val="48"/>
        </w:numPr>
        <w:rPr>
          <w:bCs/>
        </w:rPr>
      </w:pPr>
      <w:r w:rsidRPr="00101735">
        <w:rPr>
          <w:bCs/>
        </w:rPr>
        <w:t>Cadastro e listagem de máquinas ou laboratórios.</w:t>
      </w:r>
    </w:p>
    <w:p w14:paraId="053116AB" w14:textId="77777777" w:rsidR="004C5DC4" w:rsidRPr="00101735" w:rsidRDefault="004C5DC4" w:rsidP="00101735">
      <w:pPr>
        <w:pStyle w:val="PargrafodaLista"/>
        <w:numPr>
          <w:ilvl w:val="0"/>
          <w:numId w:val="48"/>
        </w:numPr>
        <w:rPr>
          <w:bCs/>
        </w:rPr>
      </w:pPr>
      <w:r w:rsidRPr="00101735">
        <w:rPr>
          <w:bCs/>
        </w:rPr>
        <w:t>Cadastro de máquina em laboratório.</w:t>
      </w:r>
    </w:p>
    <w:p w14:paraId="473F4FA6" w14:textId="77777777" w:rsidR="00E079EC" w:rsidRPr="00E079EC" w:rsidRDefault="004C5DC4" w:rsidP="00E079EC">
      <w:pPr>
        <w:pStyle w:val="PargrafodaLista"/>
        <w:numPr>
          <w:ilvl w:val="0"/>
          <w:numId w:val="48"/>
        </w:numPr>
        <w:rPr>
          <w:bCs/>
        </w:rPr>
      </w:pPr>
      <w:r w:rsidRPr="00101735">
        <w:rPr>
          <w:bCs/>
        </w:rPr>
        <w:t>Relatórios de acessos por usuário.</w:t>
      </w:r>
    </w:p>
    <w:tbl>
      <w:tblPr>
        <w:tblpPr w:leftFromText="141" w:rightFromText="141" w:vertAnchor="text" w:horzAnchor="margin" w:tblpY="127"/>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3969"/>
        <w:gridCol w:w="1920"/>
      </w:tblGrid>
      <w:tr w:rsidR="00CC5E85" w14:paraId="30C9D1D9" w14:textId="77777777" w:rsidTr="00F04CED">
        <w:tc>
          <w:tcPr>
            <w:tcW w:w="9825" w:type="dxa"/>
            <w:gridSpan w:val="3"/>
            <w:tcBorders>
              <w:top w:val="single" w:sz="4" w:space="0" w:color="auto"/>
              <w:left w:val="single" w:sz="4" w:space="0" w:color="auto"/>
              <w:bottom w:val="single" w:sz="4" w:space="0" w:color="auto"/>
              <w:right w:val="single" w:sz="4" w:space="0" w:color="auto"/>
            </w:tcBorders>
            <w:shd w:val="clear" w:color="auto" w:fill="000000"/>
            <w:hideMark/>
          </w:tcPr>
          <w:p w14:paraId="62DF6F9D" w14:textId="77777777" w:rsidR="00CC5E85" w:rsidRDefault="00CC5E85" w:rsidP="00F04CED">
            <w:pPr>
              <w:jc w:val="center"/>
              <w:rPr>
                <w:rFonts w:ascii="Arial Black" w:hAnsi="Arial Black" w:cs="Arial"/>
                <w:color w:val="FFFFFF"/>
              </w:rPr>
            </w:pPr>
            <w:r>
              <w:rPr>
                <w:rFonts w:ascii="Arial" w:hAnsi="Arial" w:cs="Arial"/>
              </w:rPr>
              <w:br w:type="page"/>
            </w:r>
            <w:r>
              <w:rPr>
                <w:rFonts w:ascii="Arial Black" w:hAnsi="Arial Black" w:cs="Arial"/>
                <w:color w:val="FFFFFF"/>
              </w:rPr>
              <w:t>APROVAÇÕES</w:t>
            </w:r>
          </w:p>
        </w:tc>
      </w:tr>
      <w:tr w:rsidR="00CC5E85" w14:paraId="63AFCC2B" w14:textId="77777777" w:rsidTr="00F04CED">
        <w:tc>
          <w:tcPr>
            <w:tcW w:w="3936" w:type="dxa"/>
            <w:tcBorders>
              <w:top w:val="single" w:sz="4" w:space="0" w:color="auto"/>
              <w:left w:val="single" w:sz="4" w:space="0" w:color="auto"/>
              <w:bottom w:val="single" w:sz="4" w:space="0" w:color="auto"/>
              <w:right w:val="single" w:sz="4" w:space="0" w:color="auto"/>
            </w:tcBorders>
            <w:hideMark/>
          </w:tcPr>
          <w:p w14:paraId="49843651" w14:textId="77777777" w:rsidR="00CC5E85" w:rsidRDefault="00CC5E85" w:rsidP="00F04CED">
            <w:pPr>
              <w:jc w:val="both"/>
              <w:rPr>
                <w:rFonts w:asciiTheme="minorHAnsi" w:hAnsiTheme="minorHAnsi" w:cstheme="minorHAnsi"/>
              </w:rPr>
            </w:pPr>
            <w:r>
              <w:rPr>
                <w:rFonts w:asciiTheme="minorHAnsi" w:hAnsiTheme="minorHAnsi" w:cstheme="minorHAnsi"/>
              </w:rPr>
              <w:t>Nome</w:t>
            </w:r>
          </w:p>
        </w:tc>
        <w:tc>
          <w:tcPr>
            <w:tcW w:w="3969" w:type="dxa"/>
            <w:tcBorders>
              <w:top w:val="single" w:sz="4" w:space="0" w:color="auto"/>
              <w:left w:val="single" w:sz="4" w:space="0" w:color="auto"/>
              <w:bottom w:val="single" w:sz="4" w:space="0" w:color="auto"/>
              <w:right w:val="single" w:sz="4" w:space="0" w:color="auto"/>
            </w:tcBorders>
            <w:hideMark/>
          </w:tcPr>
          <w:p w14:paraId="70249C03" w14:textId="77777777" w:rsidR="00CC5E85" w:rsidRDefault="00CC5E85" w:rsidP="00F04CED">
            <w:pPr>
              <w:jc w:val="both"/>
              <w:rPr>
                <w:rFonts w:asciiTheme="minorHAnsi" w:hAnsiTheme="minorHAnsi" w:cstheme="minorHAnsi"/>
              </w:rPr>
            </w:pPr>
            <w:r>
              <w:rPr>
                <w:rFonts w:asciiTheme="minorHAnsi" w:hAnsiTheme="minorHAnsi" w:cstheme="minorHAnsi"/>
              </w:rPr>
              <w:t>Assinatura</w:t>
            </w:r>
          </w:p>
        </w:tc>
        <w:tc>
          <w:tcPr>
            <w:tcW w:w="1920" w:type="dxa"/>
            <w:tcBorders>
              <w:top w:val="single" w:sz="4" w:space="0" w:color="auto"/>
              <w:left w:val="single" w:sz="4" w:space="0" w:color="auto"/>
              <w:bottom w:val="single" w:sz="4" w:space="0" w:color="auto"/>
              <w:right w:val="single" w:sz="4" w:space="0" w:color="auto"/>
            </w:tcBorders>
            <w:hideMark/>
          </w:tcPr>
          <w:p w14:paraId="47821015" w14:textId="77777777" w:rsidR="00CC5E85" w:rsidRDefault="00CC5E85" w:rsidP="00F04CED">
            <w:pPr>
              <w:jc w:val="both"/>
              <w:rPr>
                <w:rFonts w:asciiTheme="minorHAnsi" w:hAnsiTheme="minorHAnsi" w:cstheme="minorHAnsi"/>
              </w:rPr>
            </w:pPr>
            <w:r>
              <w:rPr>
                <w:rFonts w:asciiTheme="minorHAnsi" w:hAnsiTheme="minorHAnsi" w:cstheme="minorHAnsi"/>
              </w:rPr>
              <w:t>Data</w:t>
            </w:r>
          </w:p>
        </w:tc>
      </w:tr>
      <w:tr w:rsidR="00CC5E85" w14:paraId="06B0F36F" w14:textId="77777777" w:rsidTr="00F04CED">
        <w:trPr>
          <w:trHeight w:val="567"/>
        </w:trPr>
        <w:tc>
          <w:tcPr>
            <w:tcW w:w="3936" w:type="dxa"/>
            <w:tcBorders>
              <w:top w:val="single" w:sz="4" w:space="0" w:color="auto"/>
              <w:left w:val="single" w:sz="4" w:space="0" w:color="auto"/>
              <w:bottom w:val="single" w:sz="4" w:space="0" w:color="auto"/>
              <w:right w:val="single" w:sz="4" w:space="0" w:color="auto"/>
            </w:tcBorders>
            <w:vAlign w:val="center"/>
            <w:hideMark/>
          </w:tcPr>
          <w:p w14:paraId="6A3885F4" w14:textId="77777777" w:rsidR="00CC5E85" w:rsidRDefault="00CC5E85" w:rsidP="00F04CED">
            <w:pPr>
              <w:rPr>
                <w:rFonts w:asciiTheme="minorHAnsi" w:hAnsiTheme="minorHAnsi" w:cstheme="minorHAnsi"/>
              </w:rPr>
            </w:pPr>
            <w:r>
              <w:rPr>
                <w:rFonts w:asciiTheme="minorHAnsi" w:hAnsiTheme="minorHAnsi" w:cstheme="minorHAnsi"/>
              </w:rPr>
              <w:t>Francisco Kleber Rodrigues de Castro</w:t>
            </w:r>
          </w:p>
        </w:tc>
        <w:tc>
          <w:tcPr>
            <w:tcW w:w="3969" w:type="dxa"/>
            <w:tcBorders>
              <w:top w:val="single" w:sz="4" w:space="0" w:color="auto"/>
              <w:left w:val="single" w:sz="4" w:space="0" w:color="auto"/>
              <w:bottom w:val="single" w:sz="4" w:space="0" w:color="auto"/>
              <w:right w:val="single" w:sz="4" w:space="0" w:color="auto"/>
            </w:tcBorders>
            <w:vAlign w:val="center"/>
          </w:tcPr>
          <w:p w14:paraId="1577D6E8" w14:textId="77777777" w:rsidR="00CC5E85" w:rsidRDefault="00CC5E85" w:rsidP="00F04CED">
            <w:pPr>
              <w:rPr>
                <w:rFonts w:asciiTheme="minorHAnsi" w:hAnsiTheme="minorHAnsi" w:cstheme="minorHAnsi"/>
              </w:rPr>
            </w:pPr>
          </w:p>
        </w:tc>
        <w:tc>
          <w:tcPr>
            <w:tcW w:w="1920" w:type="dxa"/>
            <w:tcBorders>
              <w:top w:val="single" w:sz="4" w:space="0" w:color="auto"/>
              <w:left w:val="single" w:sz="4" w:space="0" w:color="auto"/>
              <w:bottom w:val="single" w:sz="4" w:space="0" w:color="auto"/>
              <w:right w:val="single" w:sz="4" w:space="0" w:color="auto"/>
            </w:tcBorders>
            <w:vAlign w:val="center"/>
            <w:hideMark/>
          </w:tcPr>
          <w:p w14:paraId="317C4006" w14:textId="77777777" w:rsidR="00CC5E85" w:rsidRDefault="00CC5E85" w:rsidP="00F04CED">
            <w:pPr>
              <w:rPr>
                <w:rFonts w:asciiTheme="minorHAnsi" w:hAnsiTheme="minorHAnsi" w:cstheme="minorHAnsi"/>
              </w:rPr>
            </w:pPr>
            <w:r>
              <w:rPr>
                <w:rFonts w:asciiTheme="minorHAnsi" w:hAnsiTheme="minorHAnsi" w:cstheme="minorHAnsi"/>
              </w:rPr>
              <w:t>21/01/2016</w:t>
            </w:r>
          </w:p>
        </w:tc>
      </w:tr>
    </w:tbl>
    <w:p w14:paraId="4D77A737" w14:textId="77777777" w:rsidR="00CC5E85" w:rsidRPr="00623009" w:rsidRDefault="00CC5E85" w:rsidP="00CC5E85"/>
    <w:p w14:paraId="0256C42C" w14:textId="77777777" w:rsidR="00335760" w:rsidRPr="00623009" w:rsidRDefault="00335760" w:rsidP="00623009"/>
    <w:sectPr w:rsidR="00335760" w:rsidRPr="00623009" w:rsidSect="009D1AB8">
      <w:headerReference w:type="default" r:id="rId8"/>
      <w:footerReference w:type="default" r:id="rId9"/>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94755" w14:textId="77777777" w:rsidR="00501A0C" w:rsidRDefault="00501A0C">
      <w:r>
        <w:separator/>
      </w:r>
    </w:p>
  </w:endnote>
  <w:endnote w:type="continuationSeparator" w:id="0">
    <w:p w14:paraId="164651EE" w14:textId="77777777" w:rsidR="00501A0C" w:rsidRDefault="00501A0C">
      <w:r>
        <w:continuationSeparator/>
      </w:r>
    </w:p>
  </w:endnote>
  <w:endnote w:type="continuationNotice" w:id="1">
    <w:p w14:paraId="7F904AFC" w14:textId="77777777" w:rsidR="00501A0C" w:rsidRDefault="00501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Zurich XCn BT">
    <w:altName w:val="Franklin Gothic Medium Cond"/>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C9AC" w14:textId="23665FD2" w:rsidR="009C215E" w:rsidRDefault="005B4D8E" w:rsidP="009C215E">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2D26E4">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1"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8D6EB" id="Line 102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CH0vogeAgAAOAQAAA4AAAAAAAAAAAAAAAAALgIAAGRycy9lMm9Eb2MueG1sUEsBAi0A&#10;FAAGAAgAAAAhABiMui7bAAAAAwEAAA8AAAAAAAAAAAAAAAAAeAQAAGRycy9kb3ducmV2LnhtbFBL&#10;BQYAAAAABAAEAPMAAACABQAAAAA=&#10;" strokeweight=".5pt"/>
          </w:pict>
        </mc:Fallback>
      </mc:AlternateContent>
    </w:r>
    <w:r w:rsidR="00EA4CEA">
      <w:rPr>
        <w:rStyle w:val="Nmerodepgina"/>
        <w:rFonts w:ascii="Zurich XCn BT" w:hAnsi="Zurich XCn BT"/>
        <w:sz w:val="16"/>
      </w:rPr>
      <w:t>DISUP – Divisão de Suporte</w:t>
    </w:r>
    <w:r w:rsidR="009C215E">
      <w:rPr>
        <w:rStyle w:val="Nmerodepgina"/>
        <w:rFonts w:ascii="Zurich XCn BT" w:hAnsi="Zurich XCn BT"/>
        <w:sz w:val="16"/>
      </w:rPr>
      <w:tab/>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PAGE </w:instrText>
    </w:r>
    <w:r w:rsidR="009C215E">
      <w:rPr>
        <w:rStyle w:val="Nmerodepgina"/>
        <w:rFonts w:ascii="Zurich XCn BT" w:hAnsi="Zurich XCn BT"/>
        <w:sz w:val="18"/>
      </w:rPr>
      <w:fldChar w:fldCharType="separate"/>
    </w:r>
    <w:r w:rsidR="007E4A86">
      <w:rPr>
        <w:rStyle w:val="Nmerodepgina"/>
        <w:rFonts w:ascii="Zurich XCn BT" w:hAnsi="Zurich XCn BT"/>
        <w:noProof/>
        <w:sz w:val="18"/>
      </w:rPr>
      <w:t>4</w:t>
    </w:r>
    <w:r w:rsidR="009C215E">
      <w:rPr>
        <w:rStyle w:val="Nmerodepgina"/>
        <w:rFonts w:ascii="Zurich XCn BT" w:hAnsi="Zurich XCn BT"/>
        <w:sz w:val="18"/>
      </w:rPr>
      <w:fldChar w:fldCharType="end"/>
    </w:r>
    <w:r w:rsidR="009C215E">
      <w:rPr>
        <w:rStyle w:val="Nmerodepgina"/>
        <w:rFonts w:ascii="Zurich XCn BT" w:hAnsi="Zurich XCn BT"/>
        <w:sz w:val="18"/>
      </w:rPr>
      <w:t>/</w:t>
    </w:r>
    <w:r w:rsidR="009C215E">
      <w:rPr>
        <w:rStyle w:val="Nmerodepgina"/>
        <w:rFonts w:ascii="Zurich XCn BT" w:hAnsi="Zurich XCn BT"/>
        <w:sz w:val="18"/>
      </w:rPr>
      <w:fldChar w:fldCharType="begin"/>
    </w:r>
    <w:r w:rsidR="009C215E">
      <w:rPr>
        <w:rStyle w:val="Nmerodepgina"/>
        <w:rFonts w:ascii="Zurich XCn BT" w:hAnsi="Zurich XCn BT"/>
        <w:sz w:val="18"/>
      </w:rPr>
      <w:instrText xml:space="preserve"> NUMPAGES </w:instrText>
    </w:r>
    <w:r w:rsidR="009C215E">
      <w:rPr>
        <w:rStyle w:val="Nmerodepgina"/>
        <w:rFonts w:ascii="Zurich XCn BT" w:hAnsi="Zurich XCn BT"/>
        <w:sz w:val="18"/>
      </w:rPr>
      <w:fldChar w:fldCharType="separate"/>
    </w:r>
    <w:r w:rsidR="007E4A86">
      <w:rPr>
        <w:rStyle w:val="Nmerodepgina"/>
        <w:rFonts w:ascii="Zurich XCn BT" w:hAnsi="Zurich XCn BT"/>
        <w:noProof/>
        <w:sz w:val="18"/>
      </w:rPr>
      <w:t>6</w:t>
    </w:r>
    <w:r w:rsidR="009C215E">
      <w:rPr>
        <w:rStyle w:val="Nmerodepgina"/>
        <w:rFonts w:ascii="Zurich XCn BT" w:hAnsi="Zurich XCn BT"/>
        <w:sz w:val="18"/>
      </w:rPr>
      <w:fldChar w:fldCharType="end"/>
    </w:r>
  </w:p>
  <w:p w14:paraId="1975B5BC" w14:textId="77777777" w:rsidR="003F0EDB" w:rsidRPr="009C215E" w:rsidRDefault="00EA4CEA" w:rsidP="00EA4CEA">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F06A8" w14:textId="77777777" w:rsidR="00501A0C" w:rsidRDefault="00501A0C">
      <w:r>
        <w:separator/>
      </w:r>
    </w:p>
  </w:footnote>
  <w:footnote w:type="continuationSeparator" w:id="0">
    <w:p w14:paraId="41BA8987" w14:textId="77777777" w:rsidR="00501A0C" w:rsidRDefault="00501A0C">
      <w:r>
        <w:continuationSeparator/>
      </w:r>
    </w:p>
  </w:footnote>
  <w:footnote w:type="continuationNotice" w:id="1">
    <w:p w14:paraId="68750864" w14:textId="77777777" w:rsidR="00501A0C" w:rsidRDefault="00501A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081A2" w14:textId="77777777" w:rsidR="001A4AA5" w:rsidRDefault="002D26E4" w:rsidP="001A4AA5">
    <w:pPr>
      <w:pStyle w:val="Cabealho"/>
      <w:jc w:val="center"/>
      <w:rPr>
        <w:rFonts w:ascii="Zurich XCn BT" w:hAnsi="Zurich XCn BT" w:cs="Arial"/>
        <w:sz w:val="20"/>
        <w:szCs w:val="20"/>
      </w:rPr>
    </w:pPr>
    <w:r>
      <w:rPr>
        <w:noProof/>
      </w:rPr>
      <w:drawing>
        <wp:anchor distT="0" distB="0" distL="114300" distR="114300" simplePos="0" relativeHeight="251658752"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1027" name="Imagem 1027"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1026" name="Imagem 1026"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p>
  <w:p w14:paraId="6F69FFCA" w14:textId="77777777" w:rsidR="001A4AA5" w:rsidRDefault="001A4AA5" w:rsidP="001A4AA5">
    <w:pPr>
      <w:pStyle w:val="Cabealho"/>
    </w:pPr>
  </w:p>
  <w:p w14:paraId="5086D45B" w14:textId="77777777" w:rsidR="001A4AA5" w:rsidRDefault="001A4AA5" w:rsidP="001A4AA5">
    <w:pPr>
      <w:pStyle w:val="Cabealho"/>
    </w:pPr>
  </w:p>
  <w:p w14:paraId="5F8D7728" w14:textId="77777777" w:rsidR="003F0EDB" w:rsidRPr="00637699" w:rsidRDefault="003F0EDB" w:rsidP="00FF7A1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FEB"/>
    <w:multiLevelType w:val="hybridMultilevel"/>
    <w:tmpl w:val="DC0A0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77CE2"/>
    <w:multiLevelType w:val="hybridMultilevel"/>
    <w:tmpl w:val="7BBE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E45F87"/>
    <w:multiLevelType w:val="hybridMultilevel"/>
    <w:tmpl w:val="0FF23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43F69"/>
    <w:multiLevelType w:val="hybridMultilevel"/>
    <w:tmpl w:val="CF6C1BBE"/>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15:restartNumberingAfterBreak="0">
    <w:nsid w:val="14EA0635"/>
    <w:multiLevelType w:val="hybridMultilevel"/>
    <w:tmpl w:val="156E7310"/>
    <w:lvl w:ilvl="0" w:tplc="23E42796">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927322"/>
    <w:multiLevelType w:val="hybridMultilevel"/>
    <w:tmpl w:val="4E94E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D00842"/>
    <w:multiLevelType w:val="hybridMultilevel"/>
    <w:tmpl w:val="F490E8DA"/>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8" w15:restartNumberingAfterBreak="0">
    <w:nsid w:val="1DDC42EE"/>
    <w:multiLevelType w:val="hybridMultilevel"/>
    <w:tmpl w:val="C24EB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510DFE"/>
    <w:multiLevelType w:val="hybridMultilevel"/>
    <w:tmpl w:val="59E2A8D0"/>
    <w:lvl w:ilvl="0" w:tplc="3086FDE2">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8C377A1"/>
    <w:multiLevelType w:val="multilevel"/>
    <w:tmpl w:val="9E20D194"/>
    <w:lvl w:ilvl="0">
      <w:start w:val="1"/>
      <w:numFmt w:val="upperRoman"/>
      <w:lvlText w:val="%1."/>
      <w:lvlJc w:val="left"/>
      <w:pPr>
        <w:ind w:left="709" w:firstLine="0"/>
      </w:pPr>
      <w:rPr>
        <w:rFonts w:hint="default"/>
        <w:b/>
      </w:rPr>
    </w:lvl>
    <w:lvl w:ilvl="1">
      <w:start w:val="1"/>
      <w:numFmt w:val="upperLetter"/>
      <w:lvlText w:val="%2."/>
      <w:lvlJc w:val="left"/>
      <w:pPr>
        <w:ind w:left="1429" w:firstLine="0"/>
      </w:pPr>
      <w:rPr>
        <w:rFonts w:hint="default"/>
      </w:rPr>
    </w:lvl>
    <w:lvl w:ilvl="2">
      <w:start w:val="1"/>
      <w:numFmt w:val="decimal"/>
      <w:lvlText w:val="%3."/>
      <w:lvlJc w:val="left"/>
      <w:pPr>
        <w:ind w:left="2149" w:firstLine="0"/>
      </w:pPr>
      <w:rPr>
        <w:rFonts w:hint="default"/>
      </w:rPr>
    </w:lvl>
    <w:lvl w:ilvl="3">
      <w:start w:val="1"/>
      <w:numFmt w:val="lowerLetter"/>
      <w:lvlText w:val="%4)"/>
      <w:lvlJc w:val="left"/>
      <w:pPr>
        <w:ind w:left="2869" w:firstLine="0"/>
      </w:pPr>
      <w:rPr>
        <w:rFonts w:hint="default"/>
      </w:rPr>
    </w:lvl>
    <w:lvl w:ilvl="4">
      <w:start w:val="1"/>
      <w:numFmt w:val="decimal"/>
      <w:lvlText w:val="(%5)"/>
      <w:lvlJc w:val="left"/>
      <w:pPr>
        <w:ind w:left="3589" w:firstLine="0"/>
      </w:pPr>
      <w:rPr>
        <w:rFonts w:hint="default"/>
      </w:rPr>
    </w:lvl>
    <w:lvl w:ilvl="5">
      <w:start w:val="1"/>
      <w:numFmt w:val="lowerLetter"/>
      <w:lvlText w:val="(%6)"/>
      <w:lvlJc w:val="left"/>
      <w:pPr>
        <w:ind w:left="4309" w:firstLine="0"/>
      </w:pPr>
      <w:rPr>
        <w:rFonts w:hint="default"/>
      </w:rPr>
    </w:lvl>
    <w:lvl w:ilvl="6">
      <w:start w:val="1"/>
      <w:numFmt w:val="lowerRoman"/>
      <w:lvlText w:val="(%7)"/>
      <w:lvlJc w:val="left"/>
      <w:pPr>
        <w:ind w:left="5029" w:firstLine="0"/>
      </w:pPr>
      <w:rPr>
        <w:rFonts w:hint="default"/>
      </w:rPr>
    </w:lvl>
    <w:lvl w:ilvl="7">
      <w:start w:val="1"/>
      <w:numFmt w:val="lowerLetter"/>
      <w:lvlText w:val="(%8)"/>
      <w:lvlJc w:val="left"/>
      <w:pPr>
        <w:ind w:left="5749" w:firstLine="0"/>
      </w:pPr>
      <w:rPr>
        <w:rFonts w:hint="default"/>
      </w:rPr>
    </w:lvl>
    <w:lvl w:ilvl="8">
      <w:start w:val="1"/>
      <w:numFmt w:val="lowerRoman"/>
      <w:lvlText w:val="(%9)"/>
      <w:lvlJc w:val="left"/>
      <w:pPr>
        <w:ind w:left="6469" w:firstLine="0"/>
      </w:pPr>
      <w:rPr>
        <w:rFonts w:hint="default"/>
      </w:rPr>
    </w:lvl>
  </w:abstractNum>
  <w:abstractNum w:abstractNumId="11" w15:restartNumberingAfterBreak="0">
    <w:nsid w:val="2AFA6669"/>
    <w:multiLevelType w:val="hybridMultilevel"/>
    <w:tmpl w:val="3A24DF0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12" w15:restartNumberingAfterBreak="0">
    <w:nsid w:val="2F965852"/>
    <w:multiLevelType w:val="hybridMultilevel"/>
    <w:tmpl w:val="19C4CB1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30086DC3"/>
    <w:multiLevelType w:val="hybridMultilevel"/>
    <w:tmpl w:val="31FABED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35007498"/>
    <w:multiLevelType w:val="hybridMultilevel"/>
    <w:tmpl w:val="7E0CF8DA"/>
    <w:lvl w:ilvl="0" w:tplc="04160017">
      <w:start w:val="1"/>
      <w:numFmt w:val="lowerLetter"/>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5" w15:restartNumberingAfterBreak="0">
    <w:nsid w:val="3506756C"/>
    <w:multiLevelType w:val="hybridMultilevel"/>
    <w:tmpl w:val="FE9441B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15:restartNumberingAfterBreak="0">
    <w:nsid w:val="35B81819"/>
    <w:multiLevelType w:val="hybridMultilevel"/>
    <w:tmpl w:val="C0EC971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37420D7C"/>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9A821BC"/>
    <w:multiLevelType w:val="multilevel"/>
    <w:tmpl w:val="04963590"/>
    <w:lvl w:ilvl="0">
      <w:start w:val="1"/>
      <w:numFmt w:val="upperRoman"/>
      <w:lvlText w:val="%1."/>
      <w:lvlJc w:val="left"/>
      <w:pPr>
        <w:ind w:left="0" w:firstLine="0"/>
      </w:pPr>
      <w:rPr>
        <w:rFonts w:ascii="Arial" w:hAnsi="Arial" w:cs="Arial" w:hint="default"/>
        <w:b/>
        <w:sz w:val="28"/>
        <w:szCs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AF04A80"/>
    <w:multiLevelType w:val="hybridMultilevel"/>
    <w:tmpl w:val="D0304564"/>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1">
      <w:start w:val="1"/>
      <w:numFmt w:val="bullet"/>
      <w:lvlText w:val=""/>
      <w:lvlJc w:val="left"/>
      <w:pPr>
        <w:ind w:left="3654" w:hanging="360"/>
      </w:pPr>
      <w:rPr>
        <w:rFonts w:ascii="Symbol" w:hAnsi="Symbol" w:hint="default"/>
      </w:rPr>
    </w:lvl>
    <w:lvl w:ilvl="3" w:tplc="0416000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21" w15:restartNumberingAfterBreak="0">
    <w:nsid w:val="3C8A4D24"/>
    <w:multiLevelType w:val="multilevel"/>
    <w:tmpl w:val="32B82EC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40B402AD"/>
    <w:multiLevelType w:val="hybridMultilevel"/>
    <w:tmpl w:val="C0A0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966CD9"/>
    <w:multiLevelType w:val="multilevel"/>
    <w:tmpl w:val="A41A0206"/>
    <w:lvl w:ilvl="0">
      <w:start w:val="1"/>
      <w:numFmt w:val="upperRoman"/>
      <w:lvlText w:val="%1."/>
      <w:lvlJc w:val="left"/>
      <w:pPr>
        <w:ind w:left="0" w:firstLine="0"/>
      </w:pPr>
      <w:rPr>
        <w:rFonts w:ascii="Arial" w:hAnsi="Arial" w:cs="Arial" w:hint="default"/>
        <w:b/>
        <w:sz w:val="28"/>
        <w:szCs w:val="28"/>
      </w:rPr>
    </w:lvl>
    <w:lvl w:ilvl="1">
      <w:start w:val="1"/>
      <w:numFmt w:val="lowerLetter"/>
      <w:lvlText w:val="%2)"/>
      <w:lvlJc w:val="left"/>
      <w:pPr>
        <w:ind w:left="720" w:firstLine="0"/>
      </w:pPr>
      <w:rPr>
        <w:b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4D4F0C39"/>
    <w:multiLevelType w:val="multilevel"/>
    <w:tmpl w:val="04160027"/>
    <w:lvl w:ilvl="0">
      <w:start w:val="1"/>
      <w:numFmt w:val="upperRoman"/>
      <w:lvlText w:val="%1."/>
      <w:lvlJc w:val="left"/>
      <w:pPr>
        <w:ind w:left="709" w:firstLine="0"/>
      </w:pPr>
    </w:lvl>
    <w:lvl w:ilvl="1">
      <w:start w:val="1"/>
      <w:numFmt w:val="upperLetter"/>
      <w:lvlText w:val="%2."/>
      <w:lvlJc w:val="left"/>
      <w:pPr>
        <w:ind w:left="1429" w:firstLine="0"/>
      </w:pPr>
    </w:lvl>
    <w:lvl w:ilvl="2">
      <w:start w:val="1"/>
      <w:numFmt w:val="decimal"/>
      <w:lvlText w:val="%3."/>
      <w:lvlJc w:val="left"/>
      <w:pPr>
        <w:ind w:left="2149" w:firstLine="0"/>
      </w:pPr>
    </w:lvl>
    <w:lvl w:ilvl="3">
      <w:start w:val="1"/>
      <w:numFmt w:val="lowerLetter"/>
      <w:lvlText w:val="%4)"/>
      <w:lvlJc w:val="left"/>
      <w:pPr>
        <w:ind w:left="2869" w:firstLine="0"/>
      </w:pPr>
    </w:lvl>
    <w:lvl w:ilvl="4">
      <w:start w:val="1"/>
      <w:numFmt w:val="decimal"/>
      <w:lvlText w:val="(%5)"/>
      <w:lvlJc w:val="left"/>
      <w:pPr>
        <w:ind w:left="3589" w:firstLine="0"/>
      </w:pPr>
    </w:lvl>
    <w:lvl w:ilvl="5">
      <w:start w:val="1"/>
      <w:numFmt w:val="lowerLetter"/>
      <w:lvlText w:val="(%6)"/>
      <w:lvlJc w:val="left"/>
      <w:pPr>
        <w:ind w:left="4309" w:firstLine="0"/>
      </w:pPr>
    </w:lvl>
    <w:lvl w:ilvl="6">
      <w:start w:val="1"/>
      <w:numFmt w:val="lowerRoman"/>
      <w:lvlText w:val="(%7)"/>
      <w:lvlJc w:val="left"/>
      <w:pPr>
        <w:ind w:left="5029" w:firstLine="0"/>
      </w:pPr>
    </w:lvl>
    <w:lvl w:ilvl="7">
      <w:start w:val="1"/>
      <w:numFmt w:val="lowerLetter"/>
      <w:lvlText w:val="(%8)"/>
      <w:lvlJc w:val="left"/>
      <w:pPr>
        <w:ind w:left="5749" w:firstLine="0"/>
      </w:pPr>
    </w:lvl>
    <w:lvl w:ilvl="8">
      <w:start w:val="1"/>
      <w:numFmt w:val="lowerRoman"/>
      <w:lvlText w:val="(%9)"/>
      <w:lvlJc w:val="left"/>
      <w:pPr>
        <w:ind w:left="6469" w:firstLine="0"/>
      </w:pPr>
    </w:lvl>
  </w:abstractNum>
  <w:abstractNum w:abstractNumId="25" w15:restartNumberingAfterBreak="0">
    <w:nsid w:val="4E7401E6"/>
    <w:multiLevelType w:val="hybridMultilevel"/>
    <w:tmpl w:val="F5D8FF4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6" w15:restartNumberingAfterBreak="0">
    <w:nsid w:val="5229471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36F042B"/>
    <w:multiLevelType w:val="hybridMultilevel"/>
    <w:tmpl w:val="0A82A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4C37651"/>
    <w:multiLevelType w:val="hybridMultilevel"/>
    <w:tmpl w:val="A1E0A274"/>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29" w15:restartNumberingAfterBreak="0">
    <w:nsid w:val="5625038A"/>
    <w:multiLevelType w:val="hybridMultilevel"/>
    <w:tmpl w:val="CF627D86"/>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0" w15:restartNumberingAfterBreak="0">
    <w:nsid w:val="562A3ED4"/>
    <w:multiLevelType w:val="hybridMultilevel"/>
    <w:tmpl w:val="3B0A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9D7C5D"/>
    <w:multiLevelType w:val="hybridMultilevel"/>
    <w:tmpl w:val="BC4E82EC"/>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32" w15:restartNumberingAfterBreak="0">
    <w:nsid w:val="5CD10627"/>
    <w:multiLevelType w:val="hybridMultilevel"/>
    <w:tmpl w:val="795AF3DE"/>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33" w15:restartNumberingAfterBreak="0">
    <w:nsid w:val="5F644E0C"/>
    <w:multiLevelType w:val="hybridMultilevel"/>
    <w:tmpl w:val="B33EE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F6F620B"/>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610E0EC7"/>
    <w:multiLevelType w:val="hybridMultilevel"/>
    <w:tmpl w:val="3024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7" w15:restartNumberingAfterBreak="0">
    <w:nsid w:val="61D738CD"/>
    <w:multiLevelType w:val="hybridMultilevel"/>
    <w:tmpl w:val="C2967E0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8" w15:restartNumberingAfterBreak="0">
    <w:nsid w:val="64A976BA"/>
    <w:multiLevelType w:val="hybridMultilevel"/>
    <w:tmpl w:val="7E40F394"/>
    <w:lvl w:ilvl="0" w:tplc="30A6AC16">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A1A2446"/>
    <w:multiLevelType w:val="hybridMultilevel"/>
    <w:tmpl w:val="039E2B7E"/>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0" w15:restartNumberingAfterBreak="0">
    <w:nsid w:val="6DE66973"/>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6E935909"/>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15:restartNumberingAfterBreak="0">
    <w:nsid w:val="70E6762A"/>
    <w:multiLevelType w:val="hybridMultilevel"/>
    <w:tmpl w:val="F2262E1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3" w15:restartNumberingAfterBreak="0">
    <w:nsid w:val="711750D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B42418"/>
    <w:multiLevelType w:val="hybridMultilevel"/>
    <w:tmpl w:val="EF484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59A6B71"/>
    <w:multiLevelType w:val="multilevel"/>
    <w:tmpl w:val="0ED8D8A6"/>
    <w:lvl w:ilvl="0">
      <w:start w:val="1"/>
      <w:numFmt w:val="upperRoman"/>
      <w:lvlText w:val="%1 - "/>
      <w:lvlJc w:val="left"/>
      <w:pPr>
        <w:tabs>
          <w:tab w:val="num" w:pos="284"/>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C4F2A86"/>
    <w:multiLevelType w:val="hybridMultilevel"/>
    <w:tmpl w:val="21CE5CF0"/>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8" w15:restartNumberingAfterBreak="0">
    <w:nsid w:val="7F594BE8"/>
    <w:multiLevelType w:val="hybridMultilevel"/>
    <w:tmpl w:val="7628445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18"/>
  </w:num>
  <w:num w:numId="2">
    <w:abstractNumId w:val="36"/>
  </w:num>
  <w:num w:numId="3">
    <w:abstractNumId w:val="44"/>
  </w:num>
  <w:num w:numId="4">
    <w:abstractNumId w:val="3"/>
  </w:num>
  <w:num w:numId="5">
    <w:abstractNumId w:val="30"/>
  </w:num>
  <w:num w:numId="6">
    <w:abstractNumId w:val="5"/>
  </w:num>
  <w:num w:numId="7">
    <w:abstractNumId w:val="1"/>
  </w:num>
  <w:num w:numId="8">
    <w:abstractNumId w:val="46"/>
  </w:num>
  <w:num w:numId="9">
    <w:abstractNumId w:val="19"/>
  </w:num>
  <w:num w:numId="10">
    <w:abstractNumId w:val="38"/>
  </w:num>
  <w:num w:numId="11">
    <w:abstractNumId w:val="9"/>
  </w:num>
  <w:num w:numId="12">
    <w:abstractNumId w:val="17"/>
  </w:num>
  <w:num w:numId="13">
    <w:abstractNumId w:val="41"/>
  </w:num>
  <w:num w:numId="14">
    <w:abstractNumId w:val="19"/>
    <w:lvlOverride w:ilvl="0">
      <w:lvl w:ilvl="0">
        <w:start w:val="1"/>
        <w:numFmt w:val="upperRoman"/>
        <w:lvlText w:val="%1."/>
        <w:lvlJc w:val="left"/>
        <w:pPr>
          <w:ind w:left="0" w:firstLine="0"/>
        </w:pPr>
        <w:rPr>
          <w:rFonts w:hint="default"/>
          <w:b/>
        </w:rPr>
      </w:lvl>
    </w:lvlOverride>
    <w:lvlOverride w:ilvl="1">
      <w:lvl w:ilvl="1">
        <w:start w:val="1"/>
        <w:numFmt w:val="upperLetter"/>
        <w:lvlText w:val="%2."/>
        <w:lvlJc w:val="left"/>
        <w:pPr>
          <w:ind w:left="72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5">
    <w:abstractNumId w:val="24"/>
  </w:num>
  <w:num w:numId="16">
    <w:abstractNumId w:val="40"/>
  </w:num>
  <w:num w:numId="17">
    <w:abstractNumId w:val="10"/>
  </w:num>
  <w:num w:numId="18">
    <w:abstractNumId w:val="34"/>
  </w:num>
  <w:num w:numId="19">
    <w:abstractNumId w:val="26"/>
  </w:num>
  <w:num w:numId="20">
    <w:abstractNumId w:val="43"/>
  </w:num>
  <w:num w:numId="21">
    <w:abstractNumId w:val="16"/>
  </w:num>
  <w:num w:numId="22">
    <w:abstractNumId w:val="21"/>
  </w:num>
  <w:num w:numId="23">
    <w:abstractNumId w:val="23"/>
  </w:num>
  <w:num w:numId="24">
    <w:abstractNumId w:val="42"/>
  </w:num>
  <w:num w:numId="25">
    <w:abstractNumId w:val="39"/>
  </w:num>
  <w:num w:numId="26">
    <w:abstractNumId w:val="13"/>
  </w:num>
  <w:num w:numId="27">
    <w:abstractNumId w:val="15"/>
  </w:num>
  <w:num w:numId="28">
    <w:abstractNumId w:val="37"/>
  </w:num>
  <w:num w:numId="29">
    <w:abstractNumId w:val="48"/>
  </w:num>
  <w:num w:numId="30">
    <w:abstractNumId w:val="31"/>
  </w:num>
  <w:num w:numId="31">
    <w:abstractNumId w:val="28"/>
  </w:num>
  <w:num w:numId="32">
    <w:abstractNumId w:val="29"/>
  </w:num>
  <w:num w:numId="33">
    <w:abstractNumId w:val="47"/>
  </w:num>
  <w:num w:numId="34">
    <w:abstractNumId w:val="4"/>
  </w:num>
  <w:num w:numId="35">
    <w:abstractNumId w:val="32"/>
  </w:num>
  <w:num w:numId="36">
    <w:abstractNumId w:val="22"/>
  </w:num>
  <w:num w:numId="37">
    <w:abstractNumId w:val="20"/>
  </w:num>
  <w:num w:numId="38">
    <w:abstractNumId w:val="12"/>
  </w:num>
  <w:num w:numId="39">
    <w:abstractNumId w:val="11"/>
  </w:num>
  <w:num w:numId="40">
    <w:abstractNumId w:val="27"/>
  </w:num>
  <w:num w:numId="41">
    <w:abstractNumId w:val="7"/>
  </w:num>
  <w:num w:numId="42">
    <w:abstractNumId w:val="45"/>
  </w:num>
  <w:num w:numId="43">
    <w:abstractNumId w:val="0"/>
  </w:num>
  <w:num w:numId="44">
    <w:abstractNumId w:val="25"/>
  </w:num>
  <w:num w:numId="45">
    <w:abstractNumId w:val="14"/>
  </w:num>
  <w:num w:numId="46">
    <w:abstractNumId w:val="33"/>
  </w:num>
  <w:num w:numId="47">
    <w:abstractNumId w:val="8"/>
  </w:num>
  <w:num w:numId="48">
    <w:abstractNumId w:val="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09"/>
    <w:rsid w:val="00012BB6"/>
    <w:rsid w:val="00012CBB"/>
    <w:rsid w:val="0003097A"/>
    <w:rsid w:val="00042961"/>
    <w:rsid w:val="000535F8"/>
    <w:rsid w:val="00071D73"/>
    <w:rsid w:val="000904FC"/>
    <w:rsid w:val="00091310"/>
    <w:rsid w:val="000A18CC"/>
    <w:rsid w:val="000A1CB3"/>
    <w:rsid w:val="000A7C90"/>
    <w:rsid w:val="000B2DCF"/>
    <w:rsid w:val="000B74F8"/>
    <w:rsid w:val="000C3B49"/>
    <w:rsid w:val="000D1C82"/>
    <w:rsid w:val="000D4312"/>
    <w:rsid w:val="00101735"/>
    <w:rsid w:val="001234C0"/>
    <w:rsid w:val="001279CB"/>
    <w:rsid w:val="00127A77"/>
    <w:rsid w:val="00137B3F"/>
    <w:rsid w:val="00160ED7"/>
    <w:rsid w:val="00174753"/>
    <w:rsid w:val="00181E49"/>
    <w:rsid w:val="00195715"/>
    <w:rsid w:val="001A4AA5"/>
    <w:rsid w:val="001B31DE"/>
    <w:rsid w:val="001F25D0"/>
    <w:rsid w:val="001F67E0"/>
    <w:rsid w:val="002031AF"/>
    <w:rsid w:val="0020623C"/>
    <w:rsid w:val="0023294E"/>
    <w:rsid w:val="00235758"/>
    <w:rsid w:val="00252CE3"/>
    <w:rsid w:val="00253AA8"/>
    <w:rsid w:val="00261D98"/>
    <w:rsid w:val="002656A1"/>
    <w:rsid w:val="002719CD"/>
    <w:rsid w:val="002732E8"/>
    <w:rsid w:val="00286292"/>
    <w:rsid w:val="002B57A0"/>
    <w:rsid w:val="002C0462"/>
    <w:rsid w:val="002C4110"/>
    <w:rsid w:val="002D26E4"/>
    <w:rsid w:val="002D4A97"/>
    <w:rsid w:val="002E1C25"/>
    <w:rsid w:val="002E228D"/>
    <w:rsid w:val="002E5C38"/>
    <w:rsid w:val="002F1511"/>
    <w:rsid w:val="002F16FD"/>
    <w:rsid w:val="002F6A82"/>
    <w:rsid w:val="003020A7"/>
    <w:rsid w:val="0030667B"/>
    <w:rsid w:val="00330210"/>
    <w:rsid w:val="00335760"/>
    <w:rsid w:val="00337F59"/>
    <w:rsid w:val="00346E57"/>
    <w:rsid w:val="0035319E"/>
    <w:rsid w:val="00356040"/>
    <w:rsid w:val="0036095D"/>
    <w:rsid w:val="003616E8"/>
    <w:rsid w:val="0037131B"/>
    <w:rsid w:val="003C20F9"/>
    <w:rsid w:val="003F0EDB"/>
    <w:rsid w:val="003F7DDD"/>
    <w:rsid w:val="00406C88"/>
    <w:rsid w:val="00425981"/>
    <w:rsid w:val="00463AD8"/>
    <w:rsid w:val="00484283"/>
    <w:rsid w:val="00485A7B"/>
    <w:rsid w:val="00487515"/>
    <w:rsid w:val="004C0F9E"/>
    <w:rsid w:val="004C5DC4"/>
    <w:rsid w:val="004E30BD"/>
    <w:rsid w:val="004E79C8"/>
    <w:rsid w:val="00501A0C"/>
    <w:rsid w:val="005041F9"/>
    <w:rsid w:val="00512E4D"/>
    <w:rsid w:val="0052151B"/>
    <w:rsid w:val="005369A9"/>
    <w:rsid w:val="00537F5D"/>
    <w:rsid w:val="00560CE8"/>
    <w:rsid w:val="00577FE0"/>
    <w:rsid w:val="005835E5"/>
    <w:rsid w:val="005900A9"/>
    <w:rsid w:val="005947F2"/>
    <w:rsid w:val="005A7E2B"/>
    <w:rsid w:val="005B496B"/>
    <w:rsid w:val="005B4D8E"/>
    <w:rsid w:val="005E12AC"/>
    <w:rsid w:val="005F7F44"/>
    <w:rsid w:val="00617103"/>
    <w:rsid w:val="00623009"/>
    <w:rsid w:val="00627E65"/>
    <w:rsid w:val="00636BBB"/>
    <w:rsid w:val="006714D9"/>
    <w:rsid w:val="006A0694"/>
    <w:rsid w:val="006A69A0"/>
    <w:rsid w:val="006A6CF4"/>
    <w:rsid w:val="006A7618"/>
    <w:rsid w:val="006B34D5"/>
    <w:rsid w:val="006D38C0"/>
    <w:rsid w:val="006E4C13"/>
    <w:rsid w:val="006F3E83"/>
    <w:rsid w:val="006F7E78"/>
    <w:rsid w:val="00705A54"/>
    <w:rsid w:val="00716236"/>
    <w:rsid w:val="00716C56"/>
    <w:rsid w:val="0073206B"/>
    <w:rsid w:val="007411FB"/>
    <w:rsid w:val="007502B1"/>
    <w:rsid w:val="007654CD"/>
    <w:rsid w:val="00765A3F"/>
    <w:rsid w:val="00767106"/>
    <w:rsid w:val="00772D38"/>
    <w:rsid w:val="00774521"/>
    <w:rsid w:val="0078571C"/>
    <w:rsid w:val="00786A81"/>
    <w:rsid w:val="0078779D"/>
    <w:rsid w:val="007930C9"/>
    <w:rsid w:val="007E1380"/>
    <w:rsid w:val="007E4A86"/>
    <w:rsid w:val="00815165"/>
    <w:rsid w:val="00820DE9"/>
    <w:rsid w:val="00846C85"/>
    <w:rsid w:val="008556BB"/>
    <w:rsid w:val="00872E11"/>
    <w:rsid w:val="008A190B"/>
    <w:rsid w:val="008C716F"/>
    <w:rsid w:val="008D1AD9"/>
    <w:rsid w:val="008D4BAC"/>
    <w:rsid w:val="008D729E"/>
    <w:rsid w:val="008F488B"/>
    <w:rsid w:val="008F659E"/>
    <w:rsid w:val="009046E7"/>
    <w:rsid w:val="00922D70"/>
    <w:rsid w:val="00933F10"/>
    <w:rsid w:val="009406AD"/>
    <w:rsid w:val="00941E78"/>
    <w:rsid w:val="00947434"/>
    <w:rsid w:val="00947CE6"/>
    <w:rsid w:val="009562F9"/>
    <w:rsid w:val="009646F9"/>
    <w:rsid w:val="009701D7"/>
    <w:rsid w:val="00974137"/>
    <w:rsid w:val="00987D0F"/>
    <w:rsid w:val="0099023E"/>
    <w:rsid w:val="00993ABB"/>
    <w:rsid w:val="009A47EA"/>
    <w:rsid w:val="009B7903"/>
    <w:rsid w:val="009C215E"/>
    <w:rsid w:val="009C31E3"/>
    <w:rsid w:val="009C4B42"/>
    <w:rsid w:val="009D1AB8"/>
    <w:rsid w:val="009D3EA5"/>
    <w:rsid w:val="009D48F6"/>
    <w:rsid w:val="009E3447"/>
    <w:rsid w:val="009E5CD9"/>
    <w:rsid w:val="009E5FFB"/>
    <w:rsid w:val="009F3FE9"/>
    <w:rsid w:val="009F62B0"/>
    <w:rsid w:val="00A016C7"/>
    <w:rsid w:val="00A065C9"/>
    <w:rsid w:val="00A07D91"/>
    <w:rsid w:val="00A332A3"/>
    <w:rsid w:val="00A343E6"/>
    <w:rsid w:val="00A40B0F"/>
    <w:rsid w:val="00A52A90"/>
    <w:rsid w:val="00A5470D"/>
    <w:rsid w:val="00A85D2F"/>
    <w:rsid w:val="00A86B20"/>
    <w:rsid w:val="00AA3B49"/>
    <w:rsid w:val="00AA428C"/>
    <w:rsid w:val="00AB22B6"/>
    <w:rsid w:val="00AD4F95"/>
    <w:rsid w:val="00AE2628"/>
    <w:rsid w:val="00AE4D1D"/>
    <w:rsid w:val="00AF1012"/>
    <w:rsid w:val="00B2644D"/>
    <w:rsid w:val="00B311EB"/>
    <w:rsid w:val="00B34F89"/>
    <w:rsid w:val="00B56BFF"/>
    <w:rsid w:val="00B62598"/>
    <w:rsid w:val="00B70D3F"/>
    <w:rsid w:val="00B71693"/>
    <w:rsid w:val="00B719AF"/>
    <w:rsid w:val="00B8213B"/>
    <w:rsid w:val="00B92CA5"/>
    <w:rsid w:val="00BA0AAE"/>
    <w:rsid w:val="00BA1F10"/>
    <w:rsid w:val="00BA73F2"/>
    <w:rsid w:val="00BB0F93"/>
    <w:rsid w:val="00BB2E59"/>
    <w:rsid w:val="00BC46AD"/>
    <w:rsid w:val="00BE3BAE"/>
    <w:rsid w:val="00C11205"/>
    <w:rsid w:val="00C22297"/>
    <w:rsid w:val="00C22619"/>
    <w:rsid w:val="00C62C06"/>
    <w:rsid w:val="00C71A7E"/>
    <w:rsid w:val="00C73BEC"/>
    <w:rsid w:val="00C85245"/>
    <w:rsid w:val="00C94AAA"/>
    <w:rsid w:val="00C97365"/>
    <w:rsid w:val="00CC2A10"/>
    <w:rsid w:val="00CC4A3B"/>
    <w:rsid w:val="00CC5009"/>
    <w:rsid w:val="00CC5E85"/>
    <w:rsid w:val="00CC769F"/>
    <w:rsid w:val="00CE2BBA"/>
    <w:rsid w:val="00CE5095"/>
    <w:rsid w:val="00CF60FE"/>
    <w:rsid w:val="00D05100"/>
    <w:rsid w:val="00D146E9"/>
    <w:rsid w:val="00D2150F"/>
    <w:rsid w:val="00D24C2C"/>
    <w:rsid w:val="00D44BCB"/>
    <w:rsid w:val="00D558EB"/>
    <w:rsid w:val="00D90AE0"/>
    <w:rsid w:val="00D91F2E"/>
    <w:rsid w:val="00D94264"/>
    <w:rsid w:val="00D97450"/>
    <w:rsid w:val="00DA3E50"/>
    <w:rsid w:val="00DC2FF4"/>
    <w:rsid w:val="00DC4E2B"/>
    <w:rsid w:val="00DC6C9F"/>
    <w:rsid w:val="00E000E8"/>
    <w:rsid w:val="00E079EC"/>
    <w:rsid w:val="00E145E2"/>
    <w:rsid w:val="00E201B6"/>
    <w:rsid w:val="00E45B10"/>
    <w:rsid w:val="00E50D1B"/>
    <w:rsid w:val="00E7165D"/>
    <w:rsid w:val="00E72B1C"/>
    <w:rsid w:val="00E91824"/>
    <w:rsid w:val="00E9456D"/>
    <w:rsid w:val="00EA4CEA"/>
    <w:rsid w:val="00EA7647"/>
    <w:rsid w:val="00EB3256"/>
    <w:rsid w:val="00EB359E"/>
    <w:rsid w:val="00EC131E"/>
    <w:rsid w:val="00ED6FEB"/>
    <w:rsid w:val="00EE5408"/>
    <w:rsid w:val="00F00AD1"/>
    <w:rsid w:val="00F15F4A"/>
    <w:rsid w:val="00F21147"/>
    <w:rsid w:val="00F2150A"/>
    <w:rsid w:val="00F60876"/>
    <w:rsid w:val="00F60972"/>
    <w:rsid w:val="00F6227D"/>
    <w:rsid w:val="00F81944"/>
    <w:rsid w:val="00F934F2"/>
    <w:rsid w:val="00F97DA3"/>
    <w:rsid w:val="00FA57D2"/>
    <w:rsid w:val="00FB6E46"/>
    <w:rsid w:val="00FC4277"/>
    <w:rsid w:val="00FE187E"/>
    <w:rsid w:val="00FE4252"/>
    <w:rsid w:val="00FE5656"/>
    <w:rsid w:val="00FF3677"/>
    <w:rsid w:val="00FF3D38"/>
    <w:rsid w:val="00FF3FEE"/>
    <w:rsid w:val="00FF7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701C77-ABA7-4893-ACCF-DF2A2ABC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009"/>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B2644D"/>
    <w:pPr>
      <w:keepNext/>
      <w:numPr>
        <w:numId w:val="6"/>
      </w:numPr>
      <w:spacing w:before="240" w:after="60"/>
      <w:outlineLvl w:val="1"/>
    </w:pPr>
    <w:rPr>
      <w:rFonts w:ascii="Arial" w:hAnsi="Arial" w:cs="Arial"/>
      <w:b/>
      <w:bCs/>
      <w:i/>
      <w:iCs/>
      <w:sz w:val="28"/>
      <w:szCs w:val="28"/>
    </w:rPr>
  </w:style>
  <w:style w:type="paragraph" w:styleId="Ttulo3">
    <w:name w:val="heading 3"/>
    <w:basedOn w:val="Normal"/>
    <w:next w:val="Normal"/>
    <w:qFormat/>
    <w:rsid w:val="00B2644D"/>
    <w:pPr>
      <w:keepNext/>
      <w:numPr>
        <w:numId w:val="7"/>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uiPriority w:val="99"/>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335760"/>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styleId="Corpodetexto">
    <w:name w:val="Body Text"/>
    <w:basedOn w:val="Normal"/>
    <w:rsid w:val="00335760"/>
    <w:pPr>
      <w:overflowPunct w:val="0"/>
      <w:autoSpaceDE w:val="0"/>
      <w:autoSpaceDN w:val="0"/>
      <w:adjustRightInd w:val="0"/>
      <w:spacing w:after="120" w:line="240" w:lineRule="atLeast"/>
      <w:textAlignment w:val="baseline"/>
    </w:pPr>
    <w:rPr>
      <w:rFonts w:ascii="Arial" w:hAnsi="Arial"/>
      <w:color w:val="0000FF"/>
      <w:sz w:val="20"/>
      <w:szCs w:val="20"/>
      <w:lang w:val="en-US" w:eastAsia="en-US"/>
    </w:rPr>
  </w:style>
  <w:style w:type="paragraph" w:styleId="Sumrio1">
    <w:name w:val="toc 1"/>
    <w:basedOn w:val="Normal"/>
    <w:next w:val="Normal"/>
    <w:autoRedefine/>
    <w:semiHidden/>
    <w:rsid w:val="002E1C25"/>
  </w:style>
  <w:style w:type="paragraph" w:styleId="Sumrio2">
    <w:name w:val="toc 2"/>
    <w:basedOn w:val="Normal"/>
    <w:next w:val="Normal"/>
    <w:autoRedefine/>
    <w:uiPriority w:val="39"/>
    <w:rsid w:val="002E1C25"/>
    <w:pPr>
      <w:ind w:left="240"/>
    </w:pPr>
  </w:style>
  <w:style w:type="paragraph" w:customStyle="1" w:styleId="CharCharCharCharCharCharCharCharCharChar">
    <w:name w:val="Char Char Char Char Char Char Char Char Char Char"/>
    <w:basedOn w:val="Normal"/>
    <w:rsid w:val="009C215E"/>
    <w:pPr>
      <w:spacing w:after="160" w:line="240" w:lineRule="exact"/>
    </w:pPr>
    <w:rPr>
      <w:rFonts w:ascii="Verdana" w:hAnsi="Verdana"/>
      <w:sz w:val="20"/>
      <w:szCs w:val="20"/>
      <w:lang w:val="en-US" w:eastAsia="en-US"/>
    </w:rPr>
  </w:style>
  <w:style w:type="character" w:customStyle="1" w:styleId="CabealhoChar">
    <w:name w:val="Cabeçalho Char"/>
    <w:link w:val="Cabealho"/>
    <w:rsid w:val="001A4AA5"/>
    <w:rPr>
      <w:sz w:val="24"/>
      <w:szCs w:val="24"/>
    </w:rPr>
  </w:style>
  <w:style w:type="paragraph" w:styleId="Textodebalo">
    <w:name w:val="Balloon Text"/>
    <w:basedOn w:val="Normal"/>
    <w:link w:val="TextodebaloChar"/>
    <w:rsid w:val="005F7F44"/>
    <w:rPr>
      <w:rFonts w:ascii="Segoe UI" w:hAnsi="Segoe UI" w:cs="Segoe UI"/>
      <w:sz w:val="18"/>
      <w:szCs w:val="18"/>
    </w:rPr>
  </w:style>
  <w:style w:type="character" w:customStyle="1" w:styleId="TextodebaloChar">
    <w:name w:val="Texto de balão Char"/>
    <w:link w:val="Textodebalo"/>
    <w:rsid w:val="005F7F44"/>
    <w:rPr>
      <w:rFonts w:ascii="Segoe UI" w:hAnsi="Segoe UI" w:cs="Segoe UI"/>
      <w:sz w:val="18"/>
      <w:szCs w:val="18"/>
    </w:rPr>
  </w:style>
  <w:style w:type="paragraph" w:styleId="PargrafodaLista">
    <w:name w:val="List Paragraph"/>
    <w:basedOn w:val="Normal"/>
    <w:uiPriority w:val="34"/>
    <w:qFormat/>
    <w:rsid w:val="00AE4D1D"/>
    <w:pPr>
      <w:ind w:left="720"/>
      <w:contextualSpacing/>
    </w:pPr>
  </w:style>
  <w:style w:type="paragraph" w:styleId="CabealhodoSumrio">
    <w:name w:val="TOC Heading"/>
    <w:basedOn w:val="Ttulo1"/>
    <w:next w:val="Normal"/>
    <w:uiPriority w:val="39"/>
    <w:unhideWhenUsed/>
    <w:qFormat/>
    <w:rsid w:val="00CC5E85"/>
    <w:pPr>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Reviso">
    <w:name w:val="Revision"/>
    <w:hidden/>
    <w:uiPriority w:val="99"/>
    <w:semiHidden/>
    <w:rsid w:val="007E4A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428860">
      <w:bodyDiv w:val="1"/>
      <w:marLeft w:val="0"/>
      <w:marRight w:val="0"/>
      <w:marTop w:val="0"/>
      <w:marBottom w:val="0"/>
      <w:divBdr>
        <w:top w:val="none" w:sz="0" w:space="0" w:color="auto"/>
        <w:left w:val="none" w:sz="0" w:space="0" w:color="auto"/>
        <w:bottom w:val="none" w:sz="0" w:space="0" w:color="auto"/>
        <w:right w:val="none" w:sz="0" w:space="0" w:color="auto"/>
      </w:divBdr>
    </w:div>
    <w:div w:id="681669741">
      <w:bodyDiv w:val="1"/>
      <w:marLeft w:val="0"/>
      <w:marRight w:val="0"/>
      <w:marTop w:val="0"/>
      <w:marBottom w:val="0"/>
      <w:divBdr>
        <w:top w:val="none" w:sz="0" w:space="0" w:color="auto"/>
        <w:left w:val="none" w:sz="0" w:space="0" w:color="auto"/>
        <w:bottom w:val="none" w:sz="0" w:space="0" w:color="auto"/>
        <w:right w:val="none" w:sz="0" w:space="0" w:color="auto"/>
      </w:divBdr>
    </w:div>
    <w:div w:id="699284198">
      <w:bodyDiv w:val="1"/>
      <w:marLeft w:val="0"/>
      <w:marRight w:val="0"/>
      <w:marTop w:val="0"/>
      <w:marBottom w:val="0"/>
      <w:divBdr>
        <w:top w:val="none" w:sz="0" w:space="0" w:color="auto"/>
        <w:left w:val="none" w:sz="0" w:space="0" w:color="auto"/>
        <w:bottom w:val="none" w:sz="0" w:space="0" w:color="auto"/>
        <w:right w:val="none" w:sz="0" w:space="0" w:color="auto"/>
      </w:divBdr>
    </w:div>
    <w:div w:id="1098793124">
      <w:bodyDiv w:val="1"/>
      <w:marLeft w:val="0"/>
      <w:marRight w:val="0"/>
      <w:marTop w:val="0"/>
      <w:marBottom w:val="0"/>
      <w:divBdr>
        <w:top w:val="none" w:sz="0" w:space="0" w:color="auto"/>
        <w:left w:val="none" w:sz="0" w:space="0" w:color="auto"/>
        <w:bottom w:val="none" w:sz="0" w:space="0" w:color="auto"/>
        <w:right w:val="none" w:sz="0" w:space="0" w:color="auto"/>
      </w:divBdr>
    </w:div>
    <w:div w:id="1169904242">
      <w:bodyDiv w:val="1"/>
      <w:marLeft w:val="0"/>
      <w:marRight w:val="0"/>
      <w:marTop w:val="0"/>
      <w:marBottom w:val="0"/>
      <w:divBdr>
        <w:top w:val="none" w:sz="0" w:space="0" w:color="auto"/>
        <w:left w:val="none" w:sz="0" w:space="0" w:color="auto"/>
        <w:bottom w:val="none" w:sz="0" w:space="0" w:color="auto"/>
        <w:right w:val="none" w:sz="0" w:space="0" w:color="auto"/>
      </w:divBdr>
    </w:div>
    <w:div w:id="1225141172">
      <w:bodyDiv w:val="1"/>
      <w:marLeft w:val="0"/>
      <w:marRight w:val="0"/>
      <w:marTop w:val="0"/>
      <w:marBottom w:val="0"/>
      <w:divBdr>
        <w:top w:val="none" w:sz="0" w:space="0" w:color="auto"/>
        <w:left w:val="none" w:sz="0" w:space="0" w:color="auto"/>
        <w:bottom w:val="none" w:sz="0" w:space="0" w:color="auto"/>
        <w:right w:val="none" w:sz="0" w:space="0" w:color="auto"/>
      </w:divBdr>
    </w:div>
    <w:div w:id="1294403403">
      <w:bodyDiv w:val="1"/>
      <w:marLeft w:val="0"/>
      <w:marRight w:val="0"/>
      <w:marTop w:val="0"/>
      <w:marBottom w:val="0"/>
      <w:divBdr>
        <w:top w:val="none" w:sz="0" w:space="0" w:color="auto"/>
        <w:left w:val="none" w:sz="0" w:space="0" w:color="auto"/>
        <w:bottom w:val="none" w:sz="0" w:space="0" w:color="auto"/>
        <w:right w:val="none" w:sz="0" w:space="0" w:color="auto"/>
      </w:divBdr>
    </w:div>
    <w:div w:id="1626036684">
      <w:bodyDiv w:val="1"/>
      <w:marLeft w:val="0"/>
      <w:marRight w:val="0"/>
      <w:marTop w:val="0"/>
      <w:marBottom w:val="0"/>
      <w:divBdr>
        <w:top w:val="none" w:sz="0" w:space="0" w:color="auto"/>
        <w:left w:val="none" w:sz="0" w:space="0" w:color="auto"/>
        <w:bottom w:val="none" w:sz="0" w:space="0" w:color="auto"/>
        <w:right w:val="none" w:sz="0" w:space="0" w:color="auto"/>
      </w:divBdr>
    </w:div>
    <w:div w:id="1689404119">
      <w:bodyDiv w:val="1"/>
      <w:marLeft w:val="0"/>
      <w:marRight w:val="0"/>
      <w:marTop w:val="0"/>
      <w:marBottom w:val="0"/>
      <w:divBdr>
        <w:top w:val="none" w:sz="0" w:space="0" w:color="auto"/>
        <w:left w:val="none" w:sz="0" w:space="0" w:color="auto"/>
        <w:bottom w:val="none" w:sz="0" w:space="0" w:color="auto"/>
        <w:right w:val="none" w:sz="0" w:space="0" w:color="auto"/>
      </w:divBdr>
    </w:div>
    <w:div w:id="1879584494">
      <w:bodyDiv w:val="1"/>
      <w:marLeft w:val="0"/>
      <w:marRight w:val="0"/>
      <w:marTop w:val="0"/>
      <w:marBottom w:val="0"/>
      <w:divBdr>
        <w:top w:val="none" w:sz="0" w:space="0" w:color="auto"/>
        <w:left w:val="none" w:sz="0" w:space="0" w:color="auto"/>
        <w:bottom w:val="none" w:sz="0" w:space="0" w:color="auto"/>
        <w:right w:val="none" w:sz="0" w:space="0" w:color="auto"/>
      </w:divBdr>
    </w:div>
    <w:div w:id="19649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lano%20de%20Gerenciamento%20de%20Escopo%20-%20SCOPE%20MANAGEMENT%20PLA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B0F2A-6B8B-4CF9-9A5A-368A84E10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Plano de Gerenciamento de Escopo - SCOPE MANAGEMENT PLAN</Template>
  <TotalTime>32</TotalTime>
  <Pages>1</Pages>
  <Words>1598</Words>
  <Characters>8632</Characters>
  <Application>Microsoft Office Word</Application>
  <DocSecurity>0</DocSecurity>
  <Lines>71</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PLANO DE GERENCIAMENTO DE ESCOPO</vt:lpstr>
      <vt:lpstr>PLANO DE GERENCIAMENTO DE ESCOPO</vt:lpstr>
      <vt:lpstr>    Descrição dos processos de gerenciamento de escopo</vt:lpstr>
      <vt:lpstr>    Priorização das mudanças de escopo e respostas</vt:lpstr>
      <vt:lpstr>    Gerenciamento das configurações (Configuration management)</vt:lpstr>
      <vt:lpstr>    Freqüência de avaliação do escopo do projeto</vt:lpstr>
      <vt:lpstr>    Alocação financeira das mudanças de escopo</vt:lpstr>
      <vt:lpstr>    Administração do plano de gerenciamento de escopo</vt:lpstr>
      <vt:lpstr>        Responsável pelo plano</vt:lpstr>
      <vt:lpstr>        Freqüência de atualização do plano de gerenciamento de escopo</vt:lpstr>
      <vt:lpstr>    Outros assuntos relacionados ao gerenciamento do escopo do projeto não previstos</vt:lpstr>
    </vt:vector>
  </TitlesOfParts>
  <Company>www.ricardovargas.com.br</Company>
  <LinksUpToDate>false</LinksUpToDate>
  <CharactersWithSpaces>10210</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ESCOPO</dc:title>
  <dc:subject/>
  <dc:creator>Erivando Ramos</dc:creator>
  <cp:keywords/>
  <dc:description/>
  <cp:lastModifiedBy>dtiusr</cp:lastModifiedBy>
  <cp:revision>1</cp:revision>
  <cp:lastPrinted>2016-01-21T16:59:00Z</cp:lastPrinted>
  <dcterms:created xsi:type="dcterms:W3CDTF">2016-01-18T16:43:00Z</dcterms:created>
  <dcterms:modified xsi:type="dcterms:W3CDTF">2016-02-04T14:04:00Z</dcterms:modified>
</cp:coreProperties>
</file>