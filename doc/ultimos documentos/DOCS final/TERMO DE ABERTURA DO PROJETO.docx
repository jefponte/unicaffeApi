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1886"/>
        <w:gridCol w:w="5251"/>
        <w:gridCol w:w="2492"/>
      </w:tblGrid>
      <w:tr w:rsidR="00AD463C" w:rsidRPr="00442DE8">
        <w:tc>
          <w:tcPr>
            <w:tcW w:w="9855" w:type="dxa"/>
            <w:gridSpan w:val="3"/>
            <w:shd w:val="clear" w:color="auto" w:fill="000000"/>
          </w:tcPr>
          <w:p w:rsidR="00AD463C" w:rsidRPr="00442DE8" w:rsidRDefault="00AD463C" w:rsidP="00AD463C">
            <w:pPr>
              <w:spacing w:before="40" w:after="40"/>
              <w:jc w:val="center"/>
              <w:rPr>
                <w:rFonts w:ascii="Arial Black" w:hAnsi="Arial Black" w:cs="Arial"/>
                <w:color w:val="FFFFFF"/>
                <w:sz w:val="28"/>
                <w:szCs w:val="28"/>
              </w:rPr>
            </w:pPr>
            <w:r>
              <w:rPr>
                <w:rFonts w:ascii="Arial Black" w:hAnsi="Arial Black" w:cs="Arial"/>
                <w:color w:val="FFFFFF"/>
                <w:sz w:val="28"/>
                <w:szCs w:val="28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[Digite o nome do Projeto]"/>
                  </w:textInput>
                </w:ffData>
              </w:fldChar>
            </w:r>
            <w:r>
              <w:rPr>
                <w:rFonts w:ascii="Arial Black" w:hAnsi="Arial Black" w:cs="Arial"/>
                <w:color w:val="FFFFFF"/>
                <w:sz w:val="28"/>
                <w:szCs w:val="28"/>
              </w:rPr>
              <w:instrText xml:space="preserve"> FORMTEXT </w:instrText>
            </w:r>
            <w:r>
              <w:rPr>
                <w:rFonts w:ascii="Arial Black" w:hAnsi="Arial Black" w:cs="Arial"/>
                <w:color w:val="FFFFFF"/>
                <w:sz w:val="28"/>
                <w:szCs w:val="28"/>
              </w:rPr>
            </w:r>
            <w:r>
              <w:rPr>
                <w:rFonts w:ascii="Arial Black" w:hAnsi="Arial Black" w:cs="Arial"/>
                <w:color w:val="FFFFFF"/>
                <w:sz w:val="28"/>
                <w:szCs w:val="28"/>
              </w:rPr>
              <w:fldChar w:fldCharType="separate"/>
            </w:r>
            <w:r>
              <w:rPr>
                <w:rFonts w:ascii="Arial Black" w:hAnsi="Arial Black" w:cs="Arial"/>
                <w:noProof/>
                <w:color w:val="FFFFFF"/>
                <w:sz w:val="28"/>
                <w:szCs w:val="28"/>
              </w:rPr>
              <w:t>[Digite o nome do Projeto]</w:t>
            </w:r>
            <w:r>
              <w:rPr>
                <w:rFonts w:ascii="Arial Black" w:hAnsi="Arial Black" w:cs="Arial"/>
                <w:color w:val="FFFFFF"/>
                <w:sz w:val="28"/>
                <w:szCs w:val="28"/>
              </w:rPr>
              <w:fldChar w:fldCharType="end"/>
            </w:r>
          </w:p>
        </w:tc>
      </w:tr>
      <w:tr w:rsidR="00AD463C" w:rsidRPr="00E530A1">
        <w:tc>
          <w:tcPr>
            <w:tcW w:w="9855" w:type="dxa"/>
            <w:gridSpan w:val="3"/>
          </w:tcPr>
          <w:p w:rsidR="00AD463C" w:rsidRDefault="00AD463C" w:rsidP="00AD463C">
            <w:pPr>
              <w:spacing w:before="40" w:after="40"/>
              <w:jc w:val="center"/>
              <w:rPr>
                <w:rFonts w:ascii="Arial Black" w:hAnsi="Arial Black" w:cs="Arial"/>
              </w:rPr>
            </w:pPr>
            <w:bookmarkStart w:id="0" w:name="_GoBack"/>
            <w:r>
              <w:rPr>
                <w:rFonts w:ascii="Arial Black" w:hAnsi="Arial Black" w:cs="Arial"/>
              </w:rPr>
              <w:t>TERMO DE ABERTURA</w:t>
            </w:r>
            <w:r w:rsidR="00C60F8C">
              <w:rPr>
                <w:rFonts w:ascii="Arial Black" w:hAnsi="Arial Black" w:cs="Arial"/>
              </w:rPr>
              <w:t xml:space="preserve"> DO PROJETO</w:t>
            </w:r>
            <w:bookmarkEnd w:id="0"/>
          </w:p>
          <w:p w:rsidR="00AD463C" w:rsidRPr="00AD463C" w:rsidRDefault="00AD463C" w:rsidP="00AD463C">
            <w:pPr>
              <w:spacing w:before="40" w:after="40"/>
              <w:jc w:val="center"/>
              <w:rPr>
                <w:rFonts w:ascii="Arial Black" w:hAnsi="Arial Black" w:cs="Arial"/>
                <w:i/>
              </w:rPr>
            </w:pPr>
            <w:r w:rsidRPr="00AD463C">
              <w:rPr>
                <w:rFonts w:ascii="Arial Black" w:hAnsi="Arial Black" w:cs="Arial"/>
                <w:i/>
              </w:rPr>
              <w:t>PROJECT CHARTER</w:t>
            </w:r>
          </w:p>
        </w:tc>
      </w:tr>
      <w:tr w:rsidR="00AD463C" w:rsidRPr="00E530A1">
        <w:tc>
          <w:tcPr>
            <w:tcW w:w="1908" w:type="dxa"/>
          </w:tcPr>
          <w:p w:rsidR="00AD463C" w:rsidRPr="00E530A1" w:rsidRDefault="00AD463C" w:rsidP="00AD463C">
            <w:pPr>
              <w:rPr>
                <w:rFonts w:ascii="Arial" w:hAnsi="Arial" w:cs="Arial"/>
              </w:rPr>
            </w:pPr>
            <w:r w:rsidRPr="00E530A1">
              <w:rPr>
                <w:rFonts w:ascii="Arial" w:hAnsi="Arial" w:cs="Arial"/>
              </w:rPr>
              <w:t>Preparado por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5400" w:type="dxa"/>
          </w:tcPr>
          <w:p w:rsidR="00AD463C" w:rsidRPr="00E530A1" w:rsidRDefault="00AD463C" w:rsidP="00AD46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[Nome do responsável pelo documento]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[Nome do responsável pelo documento]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547" w:type="dxa"/>
          </w:tcPr>
          <w:p w:rsidR="00AD463C" w:rsidRPr="00E530A1" w:rsidRDefault="00AD463C" w:rsidP="00AD46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Versão </w:t>
            </w:r>
            <w:r>
              <w:rPr>
                <w:rFonts w:ascii="Arial" w:hAnsi="Arial" w:cs="Arial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[Versão]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[Versão]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AD463C" w:rsidRPr="00E530A1">
        <w:tc>
          <w:tcPr>
            <w:tcW w:w="1908" w:type="dxa"/>
          </w:tcPr>
          <w:p w:rsidR="00AD463C" w:rsidRPr="00E530A1" w:rsidRDefault="00AD463C" w:rsidP="00AD46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Aprovado por </w:t>
            </w:r>
          </w:p>
        </w:tc>
        <w:tc>
          <w:tcPr>
            <w:tcW w:w="5400" w:type="dxa"/>
          </w:tcPr>
          <w:p w:rsidR="00AD463C" w:rsidRPr="00E530A1" w:rsidRDefault="00AD463C" w:rsidP="00AD46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5"/>
                  <w:enabled/>
                  <w:calcOnExit w:val="0"/>
                  <w:textInput>
                    <w:default w:val="[Nome do responsável pela aprovação]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[Nome do responsável pela aprovação]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547" w:type="dxa"/>
          </w:tcPr>
          <w:p w:rsidR="00AD463C" w:rsidRPr="00E530A1" w:rsidRDefault="00AD463C" w:rsidP="00AD46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[Data]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BE3BAE" w:rsidRPr="004902AF" w:rsidRDefault="00BE3BAE" w:rsidP="004902AF">
      <w:pPr>
        <w:pStyle w:val="Ttulo2"/>
      </w:pPr>
      <w:r w:rsidRPr="004902AF">
        <w:t xml:space="preserve">Título do </w:t>
      </w:r>
      <w:r w:rsidR="00FD7815" w:rsidRPr="004902AF">
        <w:t>p</w:t>
      </w:r>
      <w:r w:rsidRPr="004902AF">
        <w:t>rojeto</w:t>
      </w:r>
    </w:p>
    <w:p w:rsidR="009733AC" w:rsidRPr="003F1A6D" w:rsidRDefault="009733AC" w:rsidP="009733AC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ext1"/>
            <w:enabled/>
            <w:calcOnExit w:val="0"/>
            <w:textInput>
              <w:default w:val="[Digite aqui o título do projeto]"/>
            </w:textInput>
          </w:ffData>
        </w:fldChar>
      </w:r>
      <w:bookmarkStart w:id="1" w:name="Text1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[Digite aqui o título do projeto]</w:t>
      </w:r>
      <w:r>
        <w:rPr>
          <w:rFonts w:ascii="Arial" w:hAnsi="Arial" w:cs="Arial"/>
        </w:rPr>
        <w:fldChar w:fldCharType="end"/>
      </w:r>
      <w:bookmarkEnd w:id="1"/>
    </w:p>
    <w:p w:rsidR="00BE3BAE" w:rsidRPr="004902AF" w:rsidRDefault="00BE3BAE" w:rsidP="004902AF">
      <w:pPr>
        <w:pStyle w:val="Ttulo2"/>
      </w:pPr>
      <w:r w:rsidRPr="004902AF">
        <w:t>Resumo das condições do projeto</w:t>
      </w:r>
    </w:p>
    <w:p w:rsidR="00BE3BAE" w:rsidRDefault="009733AC" w:rsidP="00BE3BAE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ext2"/>
            <w:enabled/>
            <w:calcOnExit w:val="0"/>
            <w:textInput>
              <w:default w:val="[Explique as condições do projeto, cenário, problema, solucoes possíveis, interfaces, etc.)"/>
            </w:textInput>
          </w:ffData>
        </w:fldChar>
      </w:r>
      <w:bookmarkStart w:id="2" w:name="Text2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[Explique as condições do projeto, cenário, problema, solucoes possíveis, interfaces, etc.)</w:t>
      </w:r>
      <w:r>
        <w:rPr>
          <w:rFonts w:ascii="Arial" w:hAnsi="Arial" w:cs="Arial"/>
        </w:rPr>
        <w:fldChar w:fldCharType="end"/>
      </w:r>
      <w:bookmarkEnd w:id="2"/>
    </w:p>
    <w:p w:rsidR="00BE3BAE" w:rsidRPr="004902AF" w:rsidRDefault="00BE3BAE" w:rsidP="004902AF">
      <w:pPr>
        <w:pStyle w:val="Ttulo2"/>
      </w:pPr>
      <w:r w:rsidRPr="004902AF">
        <w:t>Nome do gerente do projeto</w:t>
      </w:r>
      <w:r w:rsidR="00964305" w:rsidRPr="004902AF">
        <w:t>,</w:t>
      </w:r>
      <w:r w:rsidRPr="004902AF">
        <w:t xml:space="preserve"> suas responsabilidades e </w:t>
      </w:r>
      <w:r w:rsidR="00964305" w:rsidRPr="004902AF">
        <w:t xml:space="preserve">sua </w:t>
      </w:r>
      <w:r w:rsidRPr="004902AF">
        <w:t>autoridade</w:t>
      </w:r>
    </w:p>
    <w:p w:rsidR="0037131B" w:rsidRPr="0037131B" w:rsidRDefault="009733AC" w:rsidP="0037131B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ext3"/>
            <w:enabled/>
            <w:calcOnExit w:val="0"/>
            <w:textInput>
              <w:default w:val="[Apresente o gerente de projeto, seu cargo e sua autonomia e autoridade]"/>
            </w:textInput>
          </w:ffData>
        </w:fldChar>
      </w:r>
      <w:bookmarkStart w:id="3" w:name="Text3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[Apresente o gerente de projeto, seu cargo e sua autonomia e autoridade]</w:t>
      </w:r>
      <w:r>
        <w:rPr>
          <w:rFonts w:ascii="Arial" w:hAnsi="Arial" w:cs="Arial"/>
        </w:rPr>
        <w:fldChar w:fldCharType="end"/>
      </w:r>
      <w:bookmarkEnd w:id="3"/>
    </w:p>
    <w:p w:rsidR="00BE3BAE" w:rsidRPr="004902AF" w:rsidRDefault="00BE3BAE" w:rsidP="004902AF">
      <w:pPr>
        <w:pStyle w:val="Ttulo2"/>
      </w:pPr>
      <w:r w:rsidRPr="004902AF">
        <w:t>Necessidades básicas do trabalho a ser realizado</w:t>
      </w:r>
    </w:p>
    <w:p w:rsidR="00BE3BAE" w:rsidRDefault="009733AC" w:rsidP="00BE3BAE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ext4"/>
            <w:enabled/>
            <w:calcOnExit w:val="0"/>
            <w:textInput>
              <w:default w:val="[Descreva a necessidade básica do trabalho a ser realizado]"/>
            </w:textInput>
          </w:ffData>
        </w:fldChar>
      </w:r>
      <w:bookmarkStart w:id="4" w:name="Text4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[Descreva a necessidade básica do trabalho a ser realizado]</w:t>
      </w:r>
      <w:r>
        <w:rPr>
          <w:rFonts w:ascii="Arial" w:hAnsi="Arial" w:cs="Arial"/>
        </w:rPr>
        <w:fldChar w:fldCharType="end"/>
      </w:r>
      <w:bookmarkEnd w:id="4"/>
    </w:p>
    <w:p w:rsidR="00BE3BAE" w:rsidRPr="004902AF" w:rsidRDefault="00BE3BAE" w:rsidP="004902AF">
      <w:pPr>
        <w:pStyle w:val="Ttulo2"/>
      </w:pPr>
      <w:r w:rsidRPr="004902AF">
        <w:t xml:space="preserve">Descrição do </w:t>
      </w:r>
      <w:r w:rsidR="00FD7815" w:rsidRPr="004902AF">
        <w:t>p</w:t>
      </w:r>
      <w:r w:rsidRPr="004902AF">
        <w:t>rojeto</w:t>
      </w:r>
    </w:p>
    <w:p w:rsidR="00BE3BAE" w:rsidRDefault="00BE3BAE" w:rsidP="004902AF">
      <w:pPr>
        <w:pStyle w:val="Ttulo3"/>
        <w:ind w:left="1134" w:hanging="567"/>
      </w:pPr>
      <w:r>
        <w:t>Produto do projeto</w:t>
      </w:r>
    </w:p>
    <w:p w:rsidR="00BE3BAE" w:rsidRDefault="009733AC" w:rsidP="00BE3BAE">
      <w:pPr>
        <w:spacing w:after="24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ext5"/>
            <w:enabled/>
            <w:calcOnExit w:val="0"/>
            <w:textInput>
              <w:default w:val="[Identifique e qualifique o produto do projeto]"/>
            </w:textInput>
          </w:ffData>
        </w:fldChar>
      </w:r>
      <w:bookmarkStart w:id="5" w:name="Text5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[Identifique e qualifique o produto do projeto]</w:t>
      </w:r>
      <w:r>
        <w:rPr>
          <w:rFonts w:ascii="Arial" w:hAnsi="Arial" w:cs="Arial"/>
        </w:rPr>
        <w:fldChar w:fldCharType="end"/>
      </w:r>
      <w:bookmarkEnd w:id="5"/>
    </w:p>
    <w:p w:rsidR="00BE3BAE" w:rsidRDefault="00BE3BAE" w:rsidP="004902AF">
      <w:pPr>
        <w:pStyle w:val="Ttulo3"/>
        <w:ind w:left="1134" w:hanging="567"/>
      </w:pPr>
      <w:r>
        <w:t>Cronograma básico do projeto</w:t>
      </w:r>
    </w:p>
    <w:p w:rsidR="00BE3BAE" w:rsidRDefault="009733AC" w:rsidP="00BE3BAE">
      <w:pPr>
        <w:spacing w:after="24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ext6"/>
            <w:enabled/>
            <w:calcOnExit w:val="0"/>
            <w:textInput>
              <w:default w:val="[Apresente uma idéia inicial de prazos para o projeto]"/>
            </w:textInput>
          </w:ffData>
        </w:fldChar>
      </w:r>
      <w:bookmarkStart w:id="6" w:name="Text6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[Apresente uma idéia inicial de prazos para o projeto]</w:t>
      </w:r>
      <w:r>
        <w:rPr>
          <w:rFonts w:ascii="Arial" w:hAnsi="Arial" w:cs="Arial"/>
        </w:rPr>
        <w:fldChar w:fldCharType="end"/>
      </w:r>
      <w:bookmarkEnd w:id="6"/>
    </w:p>
    <w:p w:rsidR="00BE3BAE" w:rsidRDefault="00BE3BAE" w:rsidP="004902AF">
      <w:pPr>
        <w:pStyle w:val="Ttulo3"/>
        <w:ind w:left="1134" w:hanging="567"/>
      </w:pPr>
      <w:r>
        <w:t xml:space="preserve">Estimativas iniciais de custo </w:t>
      </w:r>
    </w:p>
    <w:p w:rsidR="009733AC" w:rsidRDefault="009733AC" w:rsidP="009733AC">
      <w:pPr>
        <w:spacing w:after="24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"/>
            <w:enabled/>
            <w:calcOnExit w:val="0"/>
            <w:textInput>
              <w:default w:val="[Apresente uma idéia inicial de custos para o projeto - ordem de grandeza]"/>
            </w:textInput>
          </w:ffData>
        </w:fldChar>
      </w:r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[Apresente uma idéia inicial de custos para o projeto - ordem de grandeza]</w:t>
      </w:r>
      <w:r>
        <w:rPr>
          <w:rFonts w:ascii="Arial" w:hAnsi="Arial" w:cs="Arial"/>
        </w:rPr>
        <w:fldChar w:fldCharType="end"/>
      </w:r>
    </w:p>
    <w:p w:rsidR="00BE3BAE" w:rsidRPr="004902AF" w:rsidRDefault="00BE3BAE" w:rsidP="004902AF">
      <w:pPr>
        <w:pStyle w:val="Ttulo2"/>
      </w:pPr>
      <w:r w:rsidRPr="004902AF">
        <w:t>Administração</w:t>
      </w:r>
    </w:p>
    <w:p w:rsidR="00BE3BAE" w:rsidRDefault="00BE3BAE" w:rsidP="004902AF">
      <w:pPr>
        <w:pStyle w:val="Ttulo3"/>
        <w:numPr>
          <w:ilvl w:val="0"/>
          <w:numId w:val="9"/>
        </w:numPr>
      </w:pPr>
      <w:r>
        <w:t>Necessidade inicial de recursos</w:t>
      </w:r>
    </w:p>
    <w:p w:rsidR="00BE3BAE" w:rsidRDefault="009733AC" w:rsidP="00BE3BAE">
      <w:pPr>
        <w:spacing w:after="24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ext7"/>
            <w:enabled/>
            <w:calcOnExit w:val="0"/>
            <w:textInput>
              <w:default w:val="[Descreva a necessidade inicial de recursos humanos, equipamentos e material - descrição breve da equipe]"/>
            </w:textInput>
          </w:ffData>
        </w:fldChar>
      </w:r>
      <w:bookmarkStart w:id="7" w:name="Text7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[Descreva a necessidade inicial de recursos humanos, equipamentos e material - descrição breve da equipe]</w:t>
      </w:r>
      <w:r>
        <w:rPr>
          <w:rFonts w:ascii="Arial" w:hAnsi="Arial" w:cs="Arial"/>
        </w:rPr>
        <w:fldChar w:fldCharType="end"/>
      </w:r>
      <w:bookmarkEnd w:id="7"/>
    </w:p>
    <w:p w:rsidR="00BE3BAE" w:rsidRDefault="00BE3BAE" w:rsidP="004902AF">
      <w:pPr>
        <w:pStyle w:val="Ttulo3"/>
        <w:numPr>
          <w:ilvl w:val="0"/>
          <w:numId w:val="9"/>
        </w:numPr>
      </w:pPr>
      <w:r>
        <w:t>Necessidade de suporte pela organização</w:t>
      </w:r>
    </w:p>
    <w:p w:rsidR="00BE3BAE" w:rsidRDefault="009733AC" w:rsidP="00BE3BAE">
      <w:pPr>
        <w:spacing w:after="24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ext8"/>
            <w:enabled/>
            <w:calcOnExit w:val="0"/>
            <w:textInput>
              <w:default w:val="[Descreva se existe uma necessidade de apoio organizacional ou se o projeto será considerado como um projeto isolado]"/>
            </w:textInput>
          </w:ffData>
        </w:fldChar>
      </w:r>
      <w:bookmarkStart w:id="8" w:name="Text8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[Descreva se existe uma necessidade de apoio organizacional ou se o projeto será considerado como um projeto isolado]</w:t>
      </w:r>
      <w:r>
        <w:rPr>
          <w:rFonts w:ascii="Arial" w:hAnsi="Arial" w:cs="Arial"/>
        </w:rPr>
        <w:fldChar w:fldCharType="end"/>
      </w:r>
      <w:bookmarkEnd w:id="8"/>
    </w:p>
    <w:p w:rsidR="00BE3BAE" w:rsidRDefault="00BE3BAE" w:rsidP="004902AF">
      <w:pPr>
        <w:pStyle w:val="Ttulo3"/>
        <w:numPr>
          <w:ilvl w:val="0"/>
          <w:numId w:val="9"/>
        </w:numPr>
      </w:pPr>
      <w:r>
        <w:t>Controle e gerenciamento das informações do projeto</w:t>
      </w:r>
    </w:p>
    <w:p w:rsidR="00BE3BAE" w:rsidRDefault="009733AC" w:rsidP="00BE3BAE">
      <w:pPr>
        <w:spacing w:after="24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ext9"/>
            <w:enabled/>
            <w:calcOnExit w:val="0"/>
            <w:textInput>
              <w:default w:val="Descreva como serão armazenadas e gerenciadas as informações do projeto - site, papel, documentos]"/>
            </w:textInput>
          </w:ffData>
        </w:fldChar>
      </w:r>
      <w:bookmarkStart w:id="9" w:name="Text9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Descreva como serão armazenadas e gerenciadas as informações do projeto - site, papel, documentos]</w:t>
      </w:r>
      <w:r>
        <w:rPr>
          <w:rFonts w:ascii="Arial" w:hAnsi="Arial" w:cs="Arial"/>
        </w:rPr>
        <w:fldChar w:fldCharType="end"/>
      </w:r>
      <w:bookmarkEnd w:id="9"/>
    </w:p>
    <w:p w:rsidR="00AD463C" w:rsidRDefault="00AD463C" w:rsidP="00AD463C"/>
    <w:tbl>
      <w:tblPr>
        <w:tblStyle w:val="Tabelacomgrade"/>
        <w:tblW w:w="0" w:type="auto"/>
        <w:tblLayout w:type="fixed"/>
        <w:tblLook w:val="01E0" w:firstRow="1" w:lastRow="1" w:firstColumn="1" w:lastColumn="1" w:noHBand="0" w:noVBand="0"/>
      </w:tblPr>
      <w:tblGrid>
        <w:gridCol w:w="3032"/>
        <w:gridCol w:w="3814"/>
        <w:gridCol w:w="2982"/>
      </w:tblGrid>
      <w:tr w:rsidR="00AD463C" w:rsidRPr="00C13BAF">
        <w:tc>
          <w:tcPr>
            <w:tcW w:w="9828" w:type="dxa"/>
            <w:gridSpan w:val="3"/>
            <w:shd w:val="clear" w:color="auto" w:fill="000000"/>
          </w:tcPr>
          <w:p w:rsidR="00AD463C" w:rsidRPr="00C13BAF" w:rsidRDefault="00AD463C" w:rsidP="00AD463C">
            <w:pPr>
              <w:jc w:val="center"/>
              <w:rPr>
                <w:rFonts w:ascii="Arial Black" w:hAnsi="Arial Black" w:cs="Arial"/>
                <w:color w:val="FFFFFF"/>
              </w:rPr>
            </w:pPr>
            <w:r w:rsidRPr="00C13BAF">
              <w:rPr>
                <w:rFonts w:ascii="Arial Black" w:hAnsi="Arial Black" w:cs="Arial"/>
                <w:color w:val="FFFFFF"/>
              </w:rPr>
              <w:t>APROVAÇÕES</w:t>
            </w:r>
          </w:p>
        </w:tc>
      </w:tr>
      <w:tr w:rsidR="00AD463C" w:rsidRPr="00335760">
        <w:tc>
          <w:tcPr>
            <w:tcW w:w="3032" w:type="dxa"/>
          </w:tcPr>
          <w:p w:rsidR="00AD463C" w:rsidRPr="00335760" w:rsidRDefault="00AD463C" w:rsidP="00AD463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7"/>
                  <w:enabled/>
                  <w:calcOnExit w:val="0"/>
                  <w:textInput>
                    <w:default w:val="[Nome]"/>
                  </w:textInput>
                </w:ffData>
              </w:fldChar>
            </w:r>
            <w:bookmarkStart w:id="10" w:name="Text17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[Nome]</w:t>
            </w:r>
            <w:r>
              <w:rPr>
                <w:rFonts w:ascii="Arial" w:hAnsi="Arial" w:cs="Arial"/>
              </w:rPr>
              <w:fldChar w:fldCharType="end"/>
            </w:r>
            <w:bookmarkEnd w:id="10"/>
          </w:p>
        </w:tc>
        <w:tc>
          <w:tcPr>
            <w:tcW w:w="3814" w:type="dxa"/>
          </w:tcPr>
          <w:p w:rsidR="00AD463C" w:rsidRPr="00335760" w:rsidRDefault="00AD463C" w:rsidP="00AD463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[Assinatura]"/>
                  </w:textInput>
                </w:ffData>
              </w:fldChar>
            </w:r>
            <w:bookmarkStart w:id="11" w:name="Text18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[Assinatura]</w:t>
            </w:r>
            <w:r>
              <w:rPr>
                <w:rFonts w:ascii="Arial" w:hAnsi="Arial" w:cs="Arial"/>
              </w:rPr>
              <w:fldChar w:fldCharType="end"/>
            </w:r>
            <w:bookmarkEnd w:id="11"/>
          </w:p>
        </w:tc>
        <w:tc>
          <w:tcPr>
            <w:tcW w:w="2982" w:type="dxa"/>
          </w:tcPr>
          <w:p w:rsidR="00AD463C" w:rsidRPr="00335760" w:rsidRDefault="00AD463C" w:rsidP="00AD463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9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bookmarkStart w:id="12" w:name="Text19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[Data]</w:t>
            </w:r>
            <w:r>
              <w:rPr>
                <w:rFonts w:ascii="Arial" w:hAnsi="Arial" w:cs="Arial"/>
              </w:rPr>
              <w:fldChar w:fldCharType="end"/>
            </w:r>
            <w:bookmarkEnd w:id="12"/>
          </w:p>
        </w:tc>
      </w:tr>
    </w:tbl>
    <w:p w:rsidR="00AD463C" w:rsidRPr="00FF3FEE" w:rsidRDefault="00AD463C" w:rsidP="00AD463C">
      <w:pPr>
        <w:pStyle w:val="heading1wlines"/>
        <w:keepNext w:val="0"/>
        <w:tabs>
          <w:tab w:val="clear" w:pos="9274"/>
        </w:tabs>
        <w:spacing w:before="120" w:line="240" w:lineRule="atLeast"/>
        <w:rPr>
          <w:rFonts w:ascii="Arial" w:hAnsi="Arial" w:cs="Arial"/>
          <w:i/>
          <w:sz w:val="18"/>
          <w:szCs w:val="18"/>
          <w:lang w:val="pt-BR"/>
        </w:rPr>
      </w:pPr>
      <w:r w:rsidRPr="00106D04">
        <w:rPr>
          <w:rFonts w:ascii="Arial" w:hAnsi="Arial" w:cs="Arial"/>
          <w:i/>
          <w:sz w:val="18"/>
          <w:szCs w:val="18"/>
          <w:lang w:val="pt-BR"/>
        </w:rPr>
        <w:lastRenderedPageBreak/>
        <w:t xml:space="preserve">Nota: </w:t>
      </w:r>
      <w:r>
        <w:rPr>
          <w:rFonts w:ascii="Arial" w:hAnsi="Arial" w:cs="Arial"/>
          <w:i/>
          <w:sz w:val="18"/>
          <w:szCs w:val="18"/>
          <w:lang w:val="pt-BR"/>
        </w:rPr>
        <w:t xml:space="preserve">Quaisquer alterações neste documento deverão ser submetidas ao processo de controle de projeto no site www.ricardovargas.com.br/fronteiras para aprovações </w:t>
      </w:r>
      <w:r w:rsidRPr="00106D04">
        <w:rPr>
          <w:rFonts w:ascii="Arial" w:hAnsi="Arial" w:cs="Arial"/>
          <w:i/>
          <w:sz w:val="18"/>
          <w:szCs w:val="18"/>
          <w:lang w:val="pt-BR"/>
        </w:rPr>
        <w:t>antes de serem incorporadas a es</w:t>
      </w:r>
      <w:r>
        <w:rPr>
          <w:rFonts w:ascii="Arial" w:hAnsi="Arial" w:cs="Arial"/>
          <w:i/>
          <w:sz w:val="18"/>
          <w:szCs w:val="18"/>
          <w:lang w:val="pt-BR"/>
        </w:rPr>
        <w:t>t</w:t>
      </w:r>
      <w:r w:rsidRPr="00106D04">
        <w:rPr>
          <w:rFonts w:ascii="Arial" w:hAnsi="Arial" w:cs="Arial"/>
          <w:i/>
          <w:sz w:val="18"/>
          <w:szCs w:val="18"/>
          <w:lang w:val="pt-BR"/>
        </w:rPr>
        <w:t>e documento.</w:t>
      </w:r>
    </w:p>
    <w:sectPr w:rsidR="00AD463C" w:rsidRPr="00FF3FEE" w:rsidSect="009D1AB8">
      <w:headerReference w:type="default" r:id="rId7"/>
      <w:footerReference w:type="default" r:id="rId8"/>
      <w:pgSz w:w="11907" w:h="16840" w:code="9"/>
      <w:pgMar w:top="1128" w:right="1134" w:bottom="720" w:left="1134" w:header="540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AB5" w:rsidRDefault="00F02AB5">
      <w:r>
        <w:separator/>
      </w:r>
    </w:p>
  </w:endnote>
  <w:endnote w:type="continuationSeparator" w:id="0">
    <w:p w:rsidR="00F02AB5" w:rsidRDefault="00F02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Zurich XCn BT">
    <w:altName w:val="Franklin Gothic Medium Cond"/>
    <w:charset w:val="00"/>
    <w:family w:val="swiss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754" w:rsidRDefault="00A573D8" w:rsidP="00D33754">
    <w:pPr>
      <w:pStyle w:val="Rodap"/>
      <w:tabs>
        <w:tab w:val="clear" w:pos="4419"/>
        <w:tab w:val="clear" w:pos="8838"/>
        <w:tab w:val="center" w:pos="5387"/>
        <w:tab w:val="right" w:pos="9639"/>
      </w:tabs>
      <w:rPr>
        <w:rStyle w:val="Nmerodepgina"/>
        <w:rFonts w:ascii="Zurich XCn BT" w:hAnsi="Zurich XCn BT"/>
        <w:sz w:val="18"/>
      </w:rPr>
    </w:pPr>
    <w:r>
      <w:rPr>
        <w:rStyle w:val="Nmerodepgina"/>
        <w:rFonts w:ascii="Zurich XCn BT" w:hAnsi="Zurich XCn BT"/>
        <w:sz w:val="16"/>
      </w:rPr>
      <w:br/>
    </w:r>
    <w:r w:rsidR="00C60F8C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-2540</wp:posOffset>
              </wp:positionV>
              <wp:extent cx="6172200" cy="2540"/>
              <wp:effectExtent l="9525" t="6985" r="9525" b="9525"/>
              <wp:wrapNone/>
              <wp:docPr id="2" name="Lin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254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398DB1" id="Line 1024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2pt" to="48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" strokeweight=".5pt"/>
          </w:pict>
        </mc:Fallback>
      </mc:AlternateContent>
    </w:r>
    <w:r>
      <w:rPr>
        <w:rStyle w:val="Nmerodepgina"/>
        <w:rFonts w:ascii="Zurich XCn BT" w:hAnsi="Zurich XCn BT"/>
        <w:sz w:val="16"/>
      </w:rPr>
      <w:t>DISUP – Divisão de Suporte</w:t>
    </w:r>
    <w:r w:rsidR="00D33754">
      <w:rPr>
        <w:rStyle w:val="Nmerodepgina"/>
        <w:rFonts w:ascii="Zurich XCn BT" w:hAnsi="Zurich XCn BT"/>
        <w:sz w:val="16"/>
      </w:rPr>
      <w:tab/>
    </w:r>
    <w:r w:rsidR="00D33754">
      <w:rPr>
        <w:rStyle w:val="Nmerodepgina"/>
        <w:rFonts w:ascii="Zurich XCn BT" w:hAnsi="Zurich XCn BT"/>
        <w:sz w:val="18"/>
      </w:rPr>
      <w:fldChar w:fldCharType="begin"/>
    </w:r>
    <w:r w:rsidR="00D33754">
      <w:rPr>
        <w:rStyle w:val="Nmerodepgina"/>
        <w:rFonts w:ascii="Zurich XCn BT" w:hAnsi="Zurich XCn BT"/>
        <w:sz w:val="18"/>
      </w:rPr>
      <w:instrText xml:space="preserve"> PAGE </w:instrText>
    </w:r>
    <w:r w:rsidR="00D33754">
      <w:rPr>
        <w:rStyle w:val="Nmerodepgina"/>
        <w:rFonts w:ascii="Zurich XCn BT" w:hAnsi="Zurich XCn BT"/>
        <w:sz w:val="18"/>
      </w:rPr>
      <w:fldChar w:fldCharType="separate"/>
    </w:r>
    <w:r>
      <w:rPr>
        <w:rStyle w:val="Nmerodepgina"/>
        <w:rFonts w:ascii="Zurich XCn BT" w:hAnsi="Zurich XCn BT"/>
        <w:noProof/>
        <w:sz w:val="18"/>
      </w:rPr>
      <w:t>2</w:t>
    </w:r>
    <w:r w:rsidR="00D33754">
      <w:rPr>
        <w:rStyle w:val="Nmerodepgina"/>
        <w:rFonts w:ascii="Zurich XCn BT" w:hAnsi="Zurich XCn BT"/>
        <w:sz w:val="18"/>
      </w:rPr>
      <w:fldChar w:fldCharType="end"/>
    </w:r>
    <w:r w:rsidR="00D33754">
      <w:rPr>
        <w:rStyle w:val="Nmerodepgina"/>
        <w:rFonts w:ascii="Zurich XCn BT" w:hAnsi="Zurich XCn BT"/>
        <w:sz w:val="18"/>
      </w:rPr>
      <w:t>/</w:t>
    </w:r>
    <w:r w:rsidR="00D33754">
      <w:rPr>
        <w:rStyle w:val="Nmerodepgina"/>
        <w:rFonts w:ascii="Zurich XCn BT" w:hAnsi="Zurich XCn BT"/>
        <w:sz w:val="18"/>
      </w:rPr>
      <w:fldChar w:fldCharType="begin"/>
    </w:r>
    <w:r w:rsidR="00D33754">
      <w:rPr>
        <w:rStyle w:val="Nmerodepgina"/>
        <w:rFonts w:ascii="Zurich XCn BT" w:hAnsi="Zurich XCn BT"/>
        <w:sz w:val="18"/>
      </w:rPr>
      <w:instrText xml:space="preserve"> NUMPAGES </w:instrText>
    </w:r>
    <w:r w:rsidR="00D33754">
      <w:rPr>
        <w:rStyle w:val="Nmerodepgina"/>
        <w:rFonts w:ascii="Zurich XCn BT" w:hAnsi="Zurich XCn BT"/>
        <w:sz w:val="18"/>
      </w:rPr>
      <w:fldChar w:fldCharType="separate"/>
    </w:r>
    <w:r>
      <w:rPr>
        <w:rStyle w:val="Nmerodepgina"/>
        <w:rFonts w:ascii="Zurich XCn BT" w:hAnsi="Zurich XCn BT"/>
        <w:noProof/>
        <w:sz w:val="18"/>
      </w:rPr>
      <w:t>2</w:t>
    </w:r>
    <w:r w:rsidR="00D33754">
      <w:rPr>
        <w:rStyle w:val="Nmerodepgina"/>
        <w:rFonts w:ascii="Zurich XCn BT" w:hAnsi="Zurich XCn BT"/>
        <w:sz w:val="18"/>
      </w:rPr>
      <w:fldChar w:fldCharType="end"/>
    </w:r>
  </w:p>
  <w:p w:rsidR="005F5FB2" w:rsidRPr="00D33754" w:rsidRDefault="00A573D8" w:rsidP="00A573D8">
    <w:pPr>
      <w:pStyle w:val="Rodap"/>
      <w:tabs>
        <w:tab w:val="clear" w:pos="4419"/>
        <w:tab w:val="clear" w:pos="8838"/>
        <w:tab w:val="center" w:pos="5387"/>
        <w:tab w:val="right" w:pos="10773"/>
      </w:tabs>
      <w:rPr>
        <w:rStyle w:val="Nmerodepgina"/>
        <w:rFonts w:ascii="Zurich XCn BT" w:hAnsi="Zurich XCn BT"/>
        <w:sz w:val="16"/>
      </w:rPr>
    </w:pPr>
    <w:r w:rsidRPr="00A00D23">
      <w:rPr>
        <w:rFonts w:ascii="Zurich XCn BT" w:hAnsi="Zurich XCn BT"/>
        <w:sz w:val="16"/>
      </w:rPr>
      <w:t>http://dti.unilab.edu.br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AB5" w:rsidRDefault="00F02AB5">
      <w:r>
        <w:separator/>
      </w:r>
    </w:p>
  </w:footnote>
  <w:footnote w:type="continuationSeparator" w:id="0">
    <w:p w:rsidR="00F02AB5" w:rsidRDefault="00F02A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3D8" w:rsidRPr="00A343E6" w:rsidRDefault="00A573D8" w:rsidP="00A573D8">
    <w:pPr>
      <w:pStyle w:val="Cabealho"/>
      <w:tabs>
        <w:tab w:val="center" w:pos="4819"/>
        <w:tab w:val="left" w:pos="6075"/>
      </w:tabs>
      <w:rPr>
        <w:rFonts w:ascii="Zurich XCn BT" w:hAnsi="Zurich XCn BT" w:cs="Arial"/>
        <w:sz w:val="20"/>
        <w:szCs w:val="20"/>
      </w:rPr>
    </w:pPr>
    <w:r>
      <w:rPr>
        <w:rFonts w:ascii="Zurich XCn BT" w:hAnsi="Zurich XCn BT" w:cs="Arial"/>
        <w:sz w:val="20"/>
        <w:szCs w:val="20"/>
      </w:rPr>
      <w:tab/>
    </w:r>
    <w:r>
      <w:rPr>
        <w:rFonts w:ascii="Zurich XCn BT" w:hAnsi="Zurich XCn BT" w:cs="Arial"/>
        <w:sz w:val="20"/>
        <w:szCs w:val="20"/>
      </w:rPr>
      <w:tab/>
    </w:r>
    <w:r>
      <w:rPr>
        <w:noProof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4739005</wp:posOffset>
          </wp:positionH>
          <wp:positionV relativeFrom="paragraph">
            <wp:posOffset>-104775</wp:posOffset>
          </wp:positionV>
          <wp:extent cx="1384935" cy="540385"/>
          <wp:effectExtent l="0" t="0" r="5715" b="0"/>
          <wp:wrapTight wrapText="bothSides">
            <wp:wrapPolygon edited="0">
              <wp:start x="0" y="0"/>
              <wp:lineTo x="0" y="20559"/>
              <wp:lineTo x="21392" y="20559"/>
              <wp:lineTo x="21392" y="0"/>
              <wp:lineTo x="0" y="0"/>
            </wp:wrapPolygon>
          </wp:wrapTight>
          <wp:docPr id="4" name="Imagem 4" descr="logo_d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dt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4935" cy="5403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-85725</wp:posOffset>
          </wp:positionH>
          <wp:positionV relativeFrom="paragraph">
            <wp:posOffset>-104775</wp:posOffset>
          </wp:positionV>
          <wp:extent cx="2318385" cy="572135"/>
          <wp:effectExtent l="0" t="0" r="5715" b="0"/>
          <wp:wrapTight wrapText="bothSides">
            <wp:wrapPolygon edited="0">
              <wp:start x="4082" y="0"/>
              <wp:lineTo x="0" y="8630"/>
              <wp:lineTo x="0" y="14384"/>
              <wp:lineTo x="1597" y="20138"/>
              <wp:lineTo x="1952" y="20857"/>
              <wp:lineTo x="3195" y="20857"/>
              <wp:lineTo x="11537" y="20138"/>
              <wp:lineTo x="21476" y="16542"/>
              <wp:lineTo x="21476" y="2877"/>
              <wp:lineTo x="20056" y="2158"/>
              <wp:lineTo x="4792" y="0"/>
              <wp:lineTo x="4082" y="0"/>
            </wp:wrapPolygon>
          </wp:wrapTight>
          <wp:docPr id="3" name="Imagem 3" descr="logo-unila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unila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8385" cy="572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Zurich XCn BT" w:hAnsi="Zurich XCn BT" w:cs="Arial"/>
        <w:sz w:val="20"/>
        <w:szCs w:val="20"/>
      </w:rPr>
      <w:tab/>
    </w:r>
  </w:p>
  <w:p w:rsidR="00A573D8" w:rsidRDefault="00A573D8" w:rsidP="00A573D8">
    <w:pPr>
      <w:pStyle w:val="Cabealho"/>
    </w:pPr>
  </w:p>
  <w:p w:rsidR="00A573D8" w:rsidRDefault="00A573D8" w:rsidP="00A573D8">
    <w:pPr>
      <w:pStyle w:val="Cabealho"/>
    </w:pPr>
  </w:p>
  <w:p w:rsidR="005F5FB2" w:rsidRDefault="005F5FB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5"/>
  </w:num>
  <w:num w:numId="9">
    <w:abstractNumId w:val="0"/>
    <w:lvlOverride w:ilvl="0">
      <w:startOverride w:val="1"/>
    </w:lvlOverride>
  </w:num>
  <w:num w:numId="10">
    <w:abstractNumId w:val="1"/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0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F8C"/>
    <w:rsid w:val="000C5939"/>
    <w:rsid w:val="00140804"/>
    <w:rsid w:val="001D412C"/>
    <w:rsid w:val="0037131B"/>
    <w:rsid w:val="004902AF"/>
    <w:rsid w:val="0055639C"/>
    <w:rsid w:val="005A4ED2"/>
    <w:rsid w:val="005B7063"/>
    <w:rsid w:val="005F5FB2"/>
    <w:rsid w:val="00623472"/>
    <w:rsid w:val="00645C6E"/>
    <w:rsid w:val="006A6CF4"/>
    <w:rsid w:val="0078571C"/>
    <w:rsid w:val="007D06E1"/>
    <w:rsid w:val="007E5103"/>
    <w:rsid w:val="00842D3E"/>
    <w:rsid w:val="00854245"/>
    <w:rsid w:val="00964305"/>
    <w:rsid w:val="009733AC"/>
    <w:rsid w:val="009D1AB8"/>
    <w:rsid w:val="009F164F"/>
    <w:rsid w:val="00A40B0F"/>
    <w:rsid w:val="00A573D8"/>
    <w:rsid w:val="00A86B20"/>
    <w:rsid w:val="00AD463C"/>
    <w:rsid w:val="00B003DA"/>
    <w:rsid w:val="00B17BBE"/>
    <w:rsid w:val="00B4452C"/>
    <w:rsid w:val="00BE3BAE"/>
    <w:rsid w:val="00C60F8C"/>
    <w:rsid w:val="00C62C06"/>
    <w:rsid w:val="00C94AAA"/>
    <w:rsid w:val="00CC2A10"/>
    <w:rsid w:val="00D33754"/>
    <w:rsid w:val="00EB359E"/>
    <w:rsid w:val="00EC131E"/>
    <w:rsid w:val="00F02AB5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4204F40-E671-436A-8A5E-55AB626C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AE"/>
    <w:rPr>
      <w:sz w:val="24"/>
      <w:szCs w:val="24"/>
    </w:rPr>
  </w:style>
  <w:style w:type="paragraph" w:styleId="Ttulo1">
    <w:name w:val="heading 1"/>
    <w:basedOn w:val="Normal"/>
    <w:next w:val="Normal"/>
    <w:qFormat/>
    <w:rsid w:val="006A6CF4"/>
    <w:pPr>
      <w:keepNext/>
      <w:outlineLvl w:val="0"/>
    </w:pPr>
    <w:rPr>
      <w:rFonts w:ascii="Arial Black" w:hAnsi="Arial Black" w:cs="Arial"/>
      <w:sz w:val="32"/>
    </w:rPr>
  </w:style>
  <w:style w:type="paragraph" w:styleId="Ttulo2">
    <w:name w:val="heading 2"/>
    <w:basedOn w:val="Normal"/>
    <w:next w:val="Normal"/>
    <w:qFormat/>
    <w:rsid w:val="007E5103"/>
    <w:pPr>
      <w:keepNext/>
      <w:numPr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4902AF"/>
    <w:pPr>
      <w:keepNext/>
      <w:numPr>
        <w:numId w:val="4"/>
      </w:numPr>
      <w:spacing w:after="60"/>
      <w:outlineLvl w:val="2"/>
    </w:pPr>
    <w:rPr>
      <w:rFonts w:ascii="Arial" w:hAnsi="Arial" w:cs="Arial"/>
      <w:b/>
      <w:bCs/>
      <w:i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vando\Downloads\templates\Template%20Project%20Charter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Project Charter</Template>
  <TotalTime>0</TotalTime>
  <Pages>2</Pages>
  <Words>291</Words>
  <Characters>1576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PROJECT CHARTER</vt:lpstr>
      <vt:lpstr>PROJECT CHARTER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Company>www.ricardovargas.com.br</Company>
  <LinksUpToDate>false</LinksUpToDate>
  <CharactersWithSpaces>1864</CharactersWithSpaces>
  <SharedDoc>false</SharedDoc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/>
  <dc:creator>Erivando Ramos</dc:creator>
  <cp:keywords/>
  <dc:description/>
  <cp:lastModifiedBy>Erivando Ramos</cp:lastModifiedBy>
  <cp:revision>2</cp:revision>
  <cp:lastPrinted>2003-02-06T20:45:00Z</cp:lastPrinted>
  <dcterms:created xsi:type="dcterms:W3CDTF">2016-01-04T13:02:00Z</dcterms:created>
  <dcterms:modified xsi:type="dcterms:W3CDTF">2016-01-04T13:02:00Z</dcterms:modified>
</cp:coreProperties>
</file>